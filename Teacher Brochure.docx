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63" w:rsidRPr="00207363" w:rsidRDefault="001527EC" w:rsidP="0020736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6456" behindDoc="0" locked="0" layoutInCell="1" allowOverlap="1" wp14:anchorId="552D93D2" wp14:editId="508CD3E0">
            <wp:simplePos x="0" y="0"/>
            <wp:positionH relativeFrom="page">
              <wp:posOffset>648970</wp:posOffset>
            </wp:positionH>
            <wp:positionV relativeFrom="page">
              <wp:posOffset>640080</wp:posOffset>
            </wp:positionV>
            <wp:extent cx="2057400" cy="1574800"/>
            <wp:effectExtent l="0" t="0" r="0" b="0"/>
            <wp:wrapTight wrapText="bothSides">
              <wp:wrapPolygon edited="0">
                <wp:start x="0" y="0"/>
                <wp:lineTo x="0" y="21252"/>
                <wp:lineTo x="21333" y="21252"/>
                <wp:lineTo x="21333" y="0"/>
                <wp:lineTo x="0" y="0"/>
              </wp:wrapPolygon>
            </wp:wrapTight>
            <wp:docPr id="41" name="Picture 21" descr="https://lh4.googleusercontent.com/RYqVKbqvA1Gu9fJsU7elE15CREMXu6bzatBtbzr98ksft01ZdhYHMsrPCUcbjag_mlqcTXrc1_W2X8cWYHXIJzKuqc_qo_KowCfAGW1UcqoWUsAPJm3iXtRHVdZuZbO_n-jzMf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RYqVKbqvA1Gu9fJsU7elE15CREMXu6bzatBtbzr98ksft01ZdhYHMsrPCUcbjag_mlqcTXrc1_W2X8cWYHXIJzKuqc_qo_KowCfAGW1UcqoWUsAPJm3iXtRHVdZuZbO_n-jzMfF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363">
        <w:rPr>
          <w:rFonts w:ascii="Arial" w:eastAsia="Times New Roman" w:hAnsi="Arial" w:cs="Times New Roman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4408" behindDoc="0" locked="0" layoutInCell="1" allowOverlap="1" wp14:anchorId="1CAC5793" wp14:editId="1AA874E7">
            <wp:simplePos x="0" y="0"/>
            <wp:positionH relativeFrom="page">
              <wp:posOffset>4229100</wp:posOffset>
            </wp:positionH>
            <wp:positionV relativeFrom="page">
              <wp:posOffset>631825</wp:posOffset>
            </wp:positionV>
            <wp:extent cx="1651000" cy="1651000"/>
            <wp:effectExtent l="0" t="0" r="0" b="0"/>
            <wp:wrapTight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ight>
            <wp:docPr id="39" name="Picture 17" descr="https://lh5.googleusercontent.com/l5q1z8aor_-WHLMOGabLqm4M7NGiaCVkyzYlQidQQyiqYrVJWTUXQsF-XgeiODFJthtTEPGIitbF9-cGYw4eg6FvlVLPW-TBPVKND_rRqlC_Aiuy4dYYr5LIN0lZs7OO6gG_4t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l5q1z8aor_-WHLMOGabLqm4M7NGiaCVkyzYlQidQQyiqYrVJWTUXQsF-XgeiODFJthtTEPGIitbF9-cGYw4eg6FvlVLPW-TBPVKND_rRqlC_Aiuy4dYYr5LIN0lZs7OO6gG_4tr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527EC" w:rsidRPr="001527EC" w:rsidRDefault="00F31341" w:rsidP="001527E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4809022E" wp14:editId="1CA58C55">
                <wp:simplePos x="0" y="0"/>
                <wp:positionH relativeFrom="page">
                  <wp:posOffset>3994150</wp:posOffset>
                </wp:positionH>
                <wp:positionV relativeFrom="page">
                  <wp:posOffset>5772150</wp:posOffset>
                </wp:positionV>
                <wp:extent cx="2070100" cy="361950"/>
                <wp:effectExtent l="6350" t="6350" r="635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29F" w:rsidRDefault="0033729F" w:rsidP="00207363">
                            <w:pPr>
                              <w:pStyle w:val="Symbol"/>
                            </w:pPr>
                            <w:r>
                              <w:sym w:font="Wingdings" w:char="F09A"/>
                            </w:r>
                            <w:r w:rsidRPr="00814C76">
                              <w:t xml:space="preserve"> </w:t>
                            </w:r>
                            <w:r>
                              <w:sym w:font="Wingdings" w:char="F09B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314.5pt;margin-top:454.5pt;width:163pt;height:28.5pt;z-index:251658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" filled="f" stroked="f">
                <v:textbox inset=",0,,0">
                  <w:txbxContent>
                    <w:p w:rsidR="0033729F" w:rsidRDefault="0033729F" w:rsidP="00207363">
                      <w:pPr>
                        <w:pStyle w:val="Symbol"/>
                      </w:pPr>
                      <w:r>
                        <w:sym w:font="Wingdings" w:char="F09A"/>
                      </w:r>
                      <w:r w:rsidRPr="00814C76">
                        <w:t xml:space="preserve"> </w:t>
                      </w:r>
                      <w:r>
                        <w:sym w:font="Wingdings" w:char="F09B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6C516A0" wp14:editId="0201E1EE">
                <wp:simplePos x="0" y="0"/>
                <wp:positionH relativeFrom="page">
                  <wp:posOffset>4010025</wp:posOffset>
                </wp:positionH>
                <wp:positionV relativeFrom="page">
                  <wp:posOffset>3086100</wp:posOffset>
                </wp:positionV>
                <wp:extent cx="2070100" cy="2632075"/>
                <wp:effectExtent l="0" t="0" r="0" b="9525"/>
                <wp:wrapThrough wrapText="bothSides">
                  <wp:wrapPolygon edited="0">
                    <wp:start x="265" y="0"/>
                    <wp:lineTo x="265" y="21470"/>
                    <wp:lineTo x="20937" y="21470"/>
                    <wp:lineTo x="20937" y="0"/>
                    <wp:lineTo x="265" y="0"/>
                  </wp:wrapPolygon>
                </wp:wrapThrough>
                <wp:docPr id="3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263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33729F" w:rsidRDefault="0033729F" w:rsidP="00CE0868">
                            <w:pPr>
                              <w:pStyle w:val="BodyText2"/>
                              <w:jc w:val="left"/>
                            </w:pPr>
                            <w:proofErr w:type="spellStart"/>
                            <w:r>
                              <w:t>Iready</w:t>
                            </w:r>
                            <w:proofErr w:type="spellEnd"/>
                            <w:r>
                              <w:t xml:space="preserve"> is a program that provides data on domains specific material for your students.</w:t>
                            </w:r>
                          </w:p>
                          <w:p w:rsidR="0033729F" w:rsidRDefault="0033729F" w:rsidP="00CE0868">
                            <w:pPr>
                              <w:pStyle w:val="BodyText2"/>
                              <w:jc w:val="left"/>
                            </w:pPr>
                          </w:p>
                          <w:p w:rsidR="0033729F" w:rsidRDefault="0033729F" w:rsidP="00CE0868">
                            <w:pPr>
                              <w:pStyle w:val="BodyText2"/>
                              <w:jc w:val="left"/>
                            </w:pPr>
                            <w:r>
                              <w:t>Progress monitors your student.</w:t>
                            </w:r>
                          </w:p>
                          <w:p w:rsidR="0033729F" w:rsidRDefault="0033729F" w:rsidP="00CE0868">
                            <w:pPr>
                              <w:pStyle w:val="BodyText2"/>
                              <w:jc w:val="left"/>
                            </w:pPr>
                          </w:p>
                          <w:p w:rsidR="0033729F" w:rsidRDefault="0033729F" w:rsidP="00CE0868">
                            <w:pPr>
                              <w:pStyle w:val="BodyText2"/>
                              <w:jc w:val="left"/>
                            </w:pPr>
                            <w:r>
                              <w:t xml:space="preserve">Provides online </w:t>
                            </w:r>
                            <w:r w:rsidRPr="007F72A0">
                              <w:t>differentiated</w:t>
                            </w:r>
                            <w:r>
                              <w:t xml:space="preserve"> instruction so student can fill in gaps for missed skills.</w:t>
                            </w:r>
                          </w:p>
                          <w:p w:rsidR="0033729F" w:rsidRDefault="0033729F" w:rsidP="00CE0868">
                            <w:pPr>
                              <w:pStyle w:val="BodyText2"/>
                              <w:jc w:val="left"/>
                            </w:pPr>
                          </w:p>
                          <w:p w:rsidR="0033729F" w:rsidRPr="006E5BC9" w:rsidRDefault="0033729F" w:rsidP="00CE0868">
                            <w:pPr>
                              <w:pStyle w:val="BodyText2"/>
                              <w:jc w:val="left"/>
                            </w:pPr>
                            <w:r>
                              <w:t xml:space="preserve">Provides BOY/MOY/EOY date to analyze growth and possible outcomes.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315.75pt;margin-top:243pt;width:163pt;height:207.25pt;z-index:25165825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" mv:complextextbox="1" filled="f" stroked="f">
                <v:textbox inset=",0,,0">
                  <w:txbxContent>
                    <w:p w:rsidR="0033729F" w:rsidRDefault="0033729F" w:rsidP="00CE0868">
                      <w:pPr>
                        <w:pStyle w:val="BodyText2"/>
                        <w:jc w:val="left"/>
                      </w:pPr>
                      <w:proofErr w:type="spellStart"/>
                      <w:r>
                        <w:t>Iready</w:t>
                      </w:r>
                      <w:proofErr w:type="spellEnd"/>
                      <w:r>
                        <w:t xml:space="preserve"> is a program that provides data on domains specific material for your students.</w:t>
                      </w:r>
                    </w:p>
                    <w:p w:rsidR="0033729F" w:rsidRDefault="0033729F" w:rsidP="00CE0868">
                      <w:pPr>
                        <w:pStyle w:val="BodyText2"/>
                        <w:jc w:val="left"/>
                      </w:pPr>
                    </w:p>
                    <w:p w:rsidR="0033729F" w:rsidRDefault="0033729F" w:rsidP="00CE0868">
                      <w:pPr>
                        <w:pStyle w:val="BodyText2"/>
                        <w:jc w:val="left"/>
                      </w:pPr>
                      <w:r>
                        <w:t>Progress monitors your student.</w:t>
                      </w:r>
                    </w:p>
                    <w:p w:rsidR="0033729F" w:rsidRDefault="0033729F" w:rsidP="00CE0868">
                      <w:pPr>
                        <w:pStyle w:val="BodyText2"/>
                        <w:jc w:val="left"/>
                      </w:pPr>
                    </w:p>
                    <w:p w:rsidR="0033729F" w:rsidRDefault="0033729F" w:rsidP="00CE0868">
                      <w:pPr>
                        <w:pStyle w:val="BodyText2"/>
                        <w:jc w:val="left"/>
                      </w:pPr>
                      <w:r>
                        <w:t xml:space="preserve">Provides online </w:t>
                      </w:r>
                      <w:r w:rsidRPr="007F72A0">
                        <w:t>differentiated</w:t>
                      </w:r>
                      <w:r>
                        <w:t xml:space="preserve"> instruction so student can fill in gaps for missed skills.</w:t>
                      </w:r>
                    </w:p>
                    <w:p w:rsidR="0033729F" w:rsidRDefault="0033729F" w:rsidP="00CE0868">
                      <w:pPr>
                        <w:pStyle w:val="BodyText2"/>
                        <w:jc w:val="left"/>
                      </w:pPr>
                    </w:p>
                    <w:p w:rsidR="0033729F" w:rsidRPr="006E5BC9" w:rsidRDefault="0033729F" w:rsidP="00CE0868">
                      <w:pPr>
                        <w:pStyle w:val="BodyText2"/>
                        <w:jc w:val="left"/>
                      </w:pPr>
                      <w:r>
                        <w:t xml:space="preserve">Provides BOY/MOY/EOY date to analyze growth and possible outcomes.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47ED863" wp14:editId="31401526">
                <wp:simplePos x="0" y="0"/>
                <wp:positionH relativeFrom="page">
                  <wp:posOffset>7353300</wp:posOffset>
                </wp:positionH>
                <wp:positionV relativeFrom="page">
                  <wp:posOffset>5946775</wp:posOffset>
                </wp:positionV>
                <wp:extent cx="2070100" cy="361950"/>
                <wp:effectExtent l="0" t="3175" r="0" b="317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29F" w:rsidRDefault="0033729F" w:rsidP="00207363">
                            <w:pPr>
                              <w:pStyle w:val="Symbol"/>
                            </w:pPr>
                            <w:r>
                              <w:sym w:font="Wingdings" w:char="F09A"/>
                            </w:r>
                            <w:r w:rsidRPr="00814C76">
                              <w:t xml:space="preserve"> </w:t>
                            </w:r>
                            <w:r>
                              <w:sym w:font="Wingdings" w:char="F09B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8" type="#_x0000_t202" style="position:absolute;margin-left:579pt;margin-top:468.25pt;width:163pt;height:28.5pt;z-index:2516582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" filled="f" stroked="f">
                <v:textbox inset=",0,,0">
                  <w:txbxContent>
                    <w:p w:rsidR="0033729F" w:rsidRDefault="0033729F" w:rsidP="00207363">
                      <w:pPr>
                        <w:pStyle w:val="Symbol"/>
                      </w:pPr>
                      <w:r>
                        <w:sym w:font="Wingdings" w:char="F09A"/>
                      </w:r>
                      <w:r w:rsidRPr="00814C76">
                        <w:t xml:space="preserve"> </w:t>
                      </w:r>
                      <w:r>
                        <w:sym w:font="Wingdings" w:char="F09B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2781BB7" wp14:editId="54CBE4D7">
                <wp:simplePos x="0" y="0"/>
                <wp:positionH relativeFrom="page">
                  <wp:posOffset>7353300</wp:posOffset>
                </wp:positionH>
                <wp:positionV relativeFrom="page">
                  <wp:posOffset>5308600</wp:posOffset>
                </wp:positionV>
                <wp:extent cx="2070100" cy="565150"/>
                <wp:effectExtent l="0" t="0" r="0" b="19050"/>
                <wp:wrapThrough wrapText="bothSides">
                  <wp:wrapPolygon edited="0">
                    <wp:start x="265" y="0"/>
                    <wp:lineTo x="265" y="21357"/>
                    <wp:lineTo x="20937" y="21357"/>
                    <wp:lineTo x="20937" y="0"/>
                    <wp:lineTo x="265" y="0"/>
                  </wp:wrapPolygon>
                </wp:wrapThrough>
                <wp:docPr id="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33729F" w:rsidRDefault="0033729F" w:rsidP="00207363">
                            <w:pPr>
                              <w:pStyle w:val="Subtitle"/>
                            </w:pPr>
                            <w:proofErr w:type="spellStart"/>
                            <w:r>
                              <w:t>Lakeisha</w:t>
                            </w:r>
                            <w:proofErr w:type="spellEnd"/>
                            <w:r>
                              <w:t xml:space="preserve"> Holliday</w:t>
                            </w:r>
                          </w:p>
                          <w:p w:rsidR="0033729F" w:rsidRPr="006E5BC9" w:rsidRDefault="0033729F" w:rsidP="00207363">
                            <w:pPr>
                              <w:pStyle w:val="Subtitle"/>
                            </w:pPr>
                            <w:r>
                              <w:t>RDNG/501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579pt;margin-top:418pt;width:163pt;height:44.5pt;z-index:2516582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" filled="f" stroked="f">
                <v:textbox inset=",0,,0">
                  <w:txbxContent>
                    <w:p w:rsidR="0033729F" w:rsidRDefault="0033729F" w:rsidP="00207363">
                      <w:pPr>
                        <w:pStyle w:val="Subtitle"/>
                      </w:pPr>
                      <w:proofErr w:type="spellStart"/>
                      <w:r>
                        <w:t>Lakeisha</w:t>
                      </w:r>
                      <w:proofErr w:type="spellEnd"/>
                      <w:r>
                        <w:t xml:space="preserve"> Holliday</w:t>
                      </w:r>
                    </w:p>
                    <w:p w:rsidR="0033729F" w:rsidRPr="006E5BC9" w:rsidRDefault="0033729F" w:rsidP="00207363">
                      <w:pPr>
                        <w:pStyle w:val="Subtitle"/>
                      </w:pPr>
                      <w:r>
                        <w:t>RDNG/501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:rsidR="00207363" w:rsidRPr="00207363" w:rsidRDefault="00F31341" w:rsidP="0020736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16F023" wp14:editId="64074C00">
                <wp:simplePos x="0" y="0"/>
                <wp:positionH relativeFrom="page">
                  <wp:posOffset>640080</wp:posOffset>
                </wp:positionH>
                <wp:positionV relativeFrom="page">
                  <wp:posOffset>2282825</wp:posOffset>
                </wp:positionV>
                <wp:extent cx="2070100" cy="640080"/>
                <wp:effectExtent l="0" t="0" r="12700" b="0"/>
                <wp:wrapThrough wrapText="bothSides">
                  <wp:wrapPolygon edited="0">
                    <wp:start x="0" y="0"/>
                    <wp:lineTo x="0" y="20571"/>
                    <wp:lineTo x="21467" y="20571"/>
                    <wp:lineTo x="21467" y="0"/>
                    <wp:lineTo x="0" y="0"/>
                  </wp:wrapPolygon>
                </wp:wrapThrough>
                <wp:docPr id="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640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33729F" w:rsidRDefault="0033729F" w:rsidP="00207363">
                            <w:pPr>
                              <w:pStyle w:val="Heading1"/>
                              <w:rPr>
                                <w:sz w:val="36"/>
                                <w:szCs w:val="36"/>
                              </w:rPr>
                            </w:pPr>
                            <w:r w:rsidRPr="001527EC">
                              <w:rPr>
                                <w:sz w:val="36"/>
                                <w:szCs w:val="36"/>
                              </w:rPr>
                              <w:t>Moby Max</w:t>
                            </w:r>
                          </w:p>
                          <w:p w:rsidR="0033729F" w:rsidRDefault="0033729F" w:rsidP="00207363">
                            <w:pPr>
                              <w:pStyle w:val="Heading1"/>
                              <w:rPr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Pr="00B34192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www.mobymax.com</w:t>
                              </w:r>
                            </w:hyperlink>
                          </w:p>
                          <w:p w:rsidR="0033729F" w:rsidRPr="001527EC" w:rsidRDefault="0033729F" w:rsidP="00207363">
                            <w:pPr>
                              <w:pStyle w:val="Heading1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50.4pt;margin-top:179.75pt;width:163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" fillcolor="#4b5a60 [3215]" stroked="f" strokecolor="#4a7ebb" strokeweight="1.5pt">
                <v:shadow opacity="22938f" mv:blur="38100f" offset="0,2pt"/>
                <v:textbox inset=",7.2pt,,7.2pt">
                  <w:txbxContent>
                    <w:p w:rsidR="0033729F" w:rsidRDefault="0033729F" w:rsidP="00207363">
                      <w:pPr>
                        <w:pStyle w:val="Heading1"/>
                        <w:rPr>
                          <w:sz w:val="36"/>
                          <w:szCs w:val="36"/>
                        </w:rPr>
                      </w:pPr>
                      <w:r w:rsidRPr="001527EC">
                        <w:rPr>
                          <w:sz w:val="36"/>
                          <w:szCs w:val="36"/>
                        </w:rPr>
                        <w:t>Moby Max</w:t>
                      </w:r>
                    </w:p>
                    <w:p w:rsidR="0033729F" w:rsidRDefault="0033729F" w:rsidP="00207363">
                      <w:pPr>
                        <w:pStyle w:val="Heading1"/>
                        <w:rPr>
                          <w:sz w:val="18"/>
                          <w:szCs w:val="18"/>
                        </w:rPr>
                      </w:pPr>
                      <w:hyperlink r:id="rId10" w:history="1">
                        <w:r w:rsidRPr="00B34192">
                          <w:rPr>
                            <w:rStyle w:val="Hyperlink"/>
                            <w:sz w:val="18"/>
                            <w:szCs w:val="18"/>
                          </w:rPr>
                          <w:t>www.mobymax.com</w:t>
                        </w:r>
                      </w:hyperlink>
                    </w:p>
                    <w:p w:rsidR="0033729F" w:rsidRPr="001527EC" w:rsidRDefault="0033729F" w:rsidP="00207363">
                      <w:pPr>
                        <w:pStyle w:val="Heading1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6FB7B50" wp14:editId="78B66155">
                <wp:simplePos x="0" y="0"/>
                <wp:positionH relativeFrom="page">
                  <wp:posOffset>3994150</wp:posOffset>
                </wp:positionH>
                <wp:positionV relativeFrom="page">
                  <wp:posOffset>2282825</wp:posOffset>
                </wp:positionV>
                <wp:extent cx="2070100" cy="640080"/>
                <wp:effectExtent l="0" t="0" r="12700" b="0"/>
                <wp:wrapThrough wrapText="bothSides">
                  <wp:wrapPolygon edited="0">
                    <wp:start x="0" y="0"/>
                    <wp:lineTo x="0" y="20571"/>
                    <wp:lineTo x="21467" y="20571"/>
                    <wp:lineTo x="21467" y="0"/>
                    <wp:lineTo x="0" y="0"/>
                  </wp:wrapPolygon>
                </wp:wrapThrough>
                <wp:docPr id="2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640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33729F" w:rsidRDefault="0033729F" w:rsidP="00207363">
                            <w:pPr>
                              <w:pStyle w:val="Heading2"/>
                            </w:pPr>
                            <w:proofErr w:type="spellStart"/>
                            <w:r>
                              <w:t>Iready</w:t>
                            </w:r>
                            <w:proofErr w:type="spellEnd"/>
                            <w:r>
                              <w:t xml:space="preserve"> Diagnostic</w:t>
                            </w:r>
                          </w:p>
                          <w:p w:rsidR="0033729F" w:rsidRPr="007F72A0" w:rsidRDefault="0033729F" w:rsidP="007F72A0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hyperlink r:id="rId11" w:history="1">
                              <w:r w:rsidRPr="007F72A0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0"/>
                                  <w:szCs w:val="20"/>
                                  <w:u w:val="single"/>
                                </w:rPr>
                                <w:t>https://login.i-ready.com/</w:t>
                              </w:r>
                            </w:hyperlink>
                          </w:p>
                          <w:p w:rsidR="0033729F" w:rsidRDefault="0033729F" w:rsidP="00207363">
                            <w:pPr>
                              <w:pStyle w:val="Heading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314.5pt;margin-top:179.75pt;width:163pt;height:50.4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" fillcolor="#4b5a60 [3215]" stroked="f" strokecolor="#4a7ebb" strokeweight="1.5pt">
                <v:shadow opacity="22938f" mv:blur="38100f" offset="0,2pt"/>
                <v:textbox>
                  <w:txbxContent>
                    <w:p w:rsidR="0033729F" w:rsidRDefault="0033729F" w:rsidP="00207363">
                      <w:pPr>
                        <w:pStyle w:val="Heading2"/>
                      </w:pPr>
                      <w:proofErr w:type="spellStart"/>
                      <w:r>
                        <w:t>Iready</w:t>
                      </w:r>
                      <w:proofErr w:type="spellEnd"/>
                      <w:r>
                        <w:t xml:space="preserve"> Diagnostic</w:t>
                      </w:r>
                    </w:p>
                    <w:p w:rsidR="0033729F" w:rsidRPr="007F72A0" w:rsidRDefault="0033729F" w:rsidP="007F72A0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hyperlink r:id="rId12" w:history="1">
                        <w:r w:rsidRPr="007F72A0">
                          <w:rPr>
                            <w:rFonts w:ascii="Times New Roman" w:eastAsia="Times New Roman" w:hAnsi="Times New Roman" w:cs="Times New Roman"/>
                            <w:color w:val="0000FF"/>
                            <w:sz w:val="20"/>
                            <w:szCs w:val="20"/>
                            <w:u w:val="single"/>
                          </w:rPr>
                          <w:t>https://login.i-ready.com/</w:t>
                        </w:r>
                      </w:hyperlink>
                    </w:p>
                    <w:p w:rsidR="0033729F" w:rsidRDefault="0033729F" w:rsidP="00207363">
                      <w:pPr>
                        <w:pStyle w:val="Heading2"/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7C0FFB4" wp14:editId="121E5FC1">
                <wp:simplePos x="0" y="0"/>
                <wp:positionH relativeFrom="page">
                  <wp:posOffset>7353300</wp:posOffset>
                </wp:positionH>
                <wp:positionV relativeFrom="page">
                  <wp:posOffset>640080</wp:posOffset>
                </wp:positionV>
                <wp:extent cx="2070100" cy="1645920"/>
                <wp:effectExtent l="0" t="0" r="12700" b="5080"/>
                <wp:wrapThrough wrapText="bothSides">
                  <wp:wrapPolygon edited="0">
                    <wp:start x="0" y="0"/>
                    <wp:lineTo x="0" y="21333"/>
                    <wp:lineTo x="21467" y="21333"/>
                    <wp:lineTo x="21467" y="0"/>
                    <wp:lineTo x="0" y="0"/>
                  </wp:wrapPolygon>
                </wp:wrapThrough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0100" cy="1645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33729F" w:rsidRPr="00207363" w:rsidRDefault="0033729F" w:rsidP="00207363">
                            <w:pPr>
                              <w:pStyle w:val="Title"/>
                              <w:rPr>
                                <w:sz w:val="44"/>
                                <w:szCs w:val="44"/>
                              </w:rPr>
                            </w:pPr>
                            <w:r w:rsidRPr="00207363">
                              <w:rPr>
                                <w:sz w:val="44"/>
                                <w:szCs w:val="44"/>
                              </w:rPr>
                              <w:t xml:space="preserve">Your </w:t>
                            </w:r>
                            <w:proofErr w:type="gramStart"/>
                            <w:r w:rsidRPr="00207363">
                              <w:rPr>
                                <w:sz w:val="44"/>
                                <w:szCs w:val="44"/>
                              </w:rPr>
                              <w:t xml:space="preserve">Assessment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Directory</w:t>
                            </w:r>
                            <w:proofErr w:type="gramEnd"/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207363">
                              <w:rPr>
                                <w:sz w:val="44"/>
                                <w:szCs w:val="44"/>
                              </w:rPr>
                              <w:t>Guide</w:t>
                            </w:r>
                          </w:p>
                        </w:txbxContent>
                      </wps:txbx>
                      <wps:bodyPr rot="0" vert="horz" wrap="square" lIns="91440" tIns="182880" rIns="9144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579pt;margin-top:50.4pt;width:163pt;height:129.6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" fillcolor="#4b5a60 [3215]" stroked="f" strokecolor="#4a7ebb" strokeweight="1.5pt">
                <v:shadow opacity="22938f" mv:blur="38100f" offset="0,2pt"/>
                <v:textbox inset=",14.4pt,,14.4pt">
                  <w:txbxContent>
                    <w:p w:rsidR="0033729F" w:rsidRPr="00207363" w:rsidRDefault="0033729F" w:rsidP="00207363">
                      <w:pPr>
                        <w:pStyle w:val="Title"/>
                        <w:rPr>
                          <w:sz w:val="44"/>
                          <w:szCs w:val="44"/>
                        </w:rPr>
                      </w:pPr>
                      <w:r w:rsidRPr="00207363">
                        <w:rPr>
                          <w:sz w:val="44"/>
                          <w:szCs w:val="44"/>
                        </w:rPr>
                        <w:t xml:space="preserve">Your </w:t>
                      </w:r>
                      <w:proofErr w:type="gramStart"/>
                      <w:r w:rsidRPr="00207363">
                        <w:rPr>
                          <w:sz w:val="44"/>
                          <w:szCs w:val="44"/>
                        </w:rPr>
                        <w:t xml:space="preserve">Assessment </w:t>
                      </w:r>
                      <w:r>
                        <w:rPr>
                          <w:sz w:val="44"/>
                          <w:szCs w:val="44"/>
                        </w:rPr>
                        <w:t xml:space="preserve"> Directory</w:t>
                      </w:r>
                      <w:proofErr w:type="gramEnd"/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207363">
                        <w:rPr>
                          <w:sz w:val="44"/>
                          <w:szCs w:val="44"/>
                        </w:rPr>
                        <w:t>Guide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p w:rsidR="00207363" w:rsidRPr="00207363" w:rsidRDefault="00207363" w:rsidP="0020736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24C2DE8" wp14:editId="2F89D900">
                <wp:simplePos x="0" y="0"/>
                <wp:positionH relativeFrom="page">
                  <wp:posOffset>7169150</wp:posOffset>
                </wp:positionH>
                <wp:positionV relativeFrom="page">
                  <wp:posOffset>6334125</wp:posOffset>
                </wp:positionV>
                <wp:extent cx="2432050" cy="708025"/>
                <wp:effectExtent l="0" t="0" r="0" b="3175"/>
                <wp:wrapThrough wrapText="bothSides">
                  <wp:wrapPolygon edited="0">
                    <wp:start x="226" y="0"/>
                    <wp:lineTo x="226" y="20922"/>
                    <wp:lineTo x="21205" y="20922"/>
                    <wp:lineTo x="21205" y="0"/>
                    <wp:lineTo x="226" y="0"/>
                  </wp:wrapPolygon>
                </wp:wrapThrough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70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33729F" w:rsidRDefault="0033729F" w:rsidP="00207363">
                            <w:pPr>
                              <w:pStyle w:val="Heading3"/>
                            </w:pPr>
                            <w:r>
                              <w:t>Instructor: Sarah Carrasco</w:t>
                            </w:r>
                          </w:p>
                          <w:p w:rsidR="0033729F" w:rsidRPr="00BA5515" w:rsidRDefault="0033729F" w:rsidP="00207363">
                            <w:pPr>
                              <w:pStyle w:val="Heading3"/>
                            </w:pPr>
                            <w:r>
                              <w:t>July</w:t>
                            </w:r>
                            <w:bookmarkStart w:id="0" w:name="_GoBack"/>
                            <w:bookmarkEnd w:id="0"/>
                            <w:r>
                              <w:t xml:space="preserve"> 27, 2020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564.5pt;margin-top:498.75pt;width:191.5pt;height:55.75pt;z-index:251658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" filled="f" stroked="f">
                <v:textbox inset=",0,,0">
                  <w:txbxContent>
                    <w:p w:rsidR="0033729F" w:rsidRDefault="0033729F" w:rsidP="00207363">
                      <w:pPr>
                        <w:pStyle w:val="Heading3"/>
                      </w:pPr>
                      <w:r>
                        <w:t>Instructor: Sarah Carrasco</w:t>
                      </w:r>
                    </w:p>
                    <w:p w:rsidR="0033729F" w:rsidRPr="00BA5515" w:rsidRDefault="0033729F" w:rsidP="00207363">
                      <w:pPr>
                        <w:pStyle w:val="Heading3"/>
                      </w:pPr>
                      <w:r>
                        <w:t>July</w:t>
                      </w:r>
                      <w:bookmarkStart w:id="1" w:name="_GoBack"/>
                      <w:bookmarkEnd w:id="1"/>
                      <w:r>
                        <w:t xml:space="preserve"> 27, 2020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Pr="00207363">
        <w:rPr>
          <w:rFonts w:ascii="Times New Roman" w:eastAsia="Times New Roman" w:hAnsi="Times New Roman" w:cs="Times New Roman"/>
          <w:sz w:val="20"/>
          <w:szCs w:val="20"/>
        </w:rPr>
        <w:drawing>
          <wp:anchor distT="0" distB="0" distL="114300" distR="114300" simplePos="0" relativeHeight="251663384" behindDoc="0" locked="0" layoutInCell="1" allowOverlap="1" wp14:anchorId="5656A5EC" wp14:editId="55282F2B">
            <wp:simplePos x="0" y="0"/>
            <wp:positionH relativeFrom="page">
              <wp:posOffset>7352030</wp:posOffset>
            </wp:positionH>
            <wp:positionV relativeFrom="page">
              <wp:posOffset>2282825</wp:posOffset>
            </wp:positionV>
            <wp:extent cx="2066290" cy="2679700"/>
            <wp:effectExtent l="0" t="0" r="0" b="12700"/>
            <wp:wrapTight wrapText="bothSides">
              <wp:wrapPolygon edited="0">
                <wp:start x="0" y="0"/>
                <wp:lineTo x="0" y="21498"/>
                <wp:lineTo x="21242" y="21498"/>
                <wp:lineTo x="21242" y="0"/>
                <wp:lineTo x="0" y="0"/>
              </wp:wrapPolygon>
            </wp:wrapTight>
            <wp:docPr id="38" name="Picture 15" descr="https://lh4.googleusercontent.com/ptTIlbrD7mNDSruCbhPd7kQBVWoLRNoTZxFLnnhjQkNPxV7yfo_IXuIfl6RbNHVgLkz5ps5woS5X87ldCOmGqaHd0KK2KGlVdz6mcTdVIvl-02FiwfgM97IuMou_nVSYbK4xTU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ptTIlbrD7mNDSruCbhPd7kQBVWoLRNoTZxFLnnhjQkNPxV7yfo_IXuIfl6RbNHVgLkz5ps5woS5X87ldCOmGqaHd0KK2KGlVdz6mcTdVIvl-02FiwfgM97IuMou_nVSYbK4xTUs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F72A0" w:rsidRPr="007F72A0" w:rsidRDefault="007F72A0" w:rsidP="007F72A0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2F15CA" w:rsidRPr="002F15CA" w:rsidRDefault="001527EC" w:rsidP="002F15C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1A655B3" wp14:editId="653255AB">
                <wp:simplePos x="0" y="0"/>
                <wp:positionH relativeFrom="page">
                  <wp:posOffset>10406380</wp:posOffset>
                </wp:positionH>
                <wp:positionV relativeFrom="page">
                  <wp:posOffset>1993900</wp:posOffset>
                </wp:positionV>
                <wp:extent cx="2070100" cy="679450"/>
                <wp:effectExtent l="0" t="0" r="0" b="6350"/>
                <wp:wrapThrough wrapText="bothSides">
                  <wp:wrapPolygon edited="0">
                    <wp:start x="265" y="0"/>
                    <wp:lineTo x="265" y="20994"/>
                    <wp:lineTo x="20937" y="20994"/>
                    <wp:lineTo x="20937" y="0"/>
                    <wp:lineTo x="265" y="0"/>
                  </wp:wrapPolygon>
                </wp:wrapThrough>
                <wp:docPr id="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33729F" w:rsidRPr="006E5BC9" w:rsidRDefault="0033729F" w:rsidP="00207363">
                            <w:pPr>
                              <w:pStyle w:val="Heading4"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819.4pt;margin-top:157pt;width:163pt;height:53.5pt;z-index:25165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" filled="f" stroked="f">
                <v:textbox inset=",0,,0">
                  <w:txbxContent>
                    <w:p w:rsidR="0033729F" w:rsidRPr="006E5BC9" w:rsidRDefault="0033729F" w:rsidP="00207363">
                      <w:pPr>
                        <w:pStyle w:val="Heading4"/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F72A0">
        <w:rPr>
          <w:rFonts w:ascii="Arial" w:eastAsia="Times New Roman" w:hAnsi="Arial" w:cs="Times New Roman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5432" behindDoc="0" locked="0" layoutInCell="1" allowOverlap="1" wp14:anchorId="570D7051" wp14:editId="399AA7A5">
            <wp:simplePos x="0" y="0"/>
            <wp:positionH relativeFrom="page">
              <wp:posOffset>3996055</wp:posOffset>
            </wp:positionH>
            <wp:positionV relativeFrom="page">
              <wp:posOffset>6166485</wp:posOffset>
            </wp:positionV>
            <wp:extent cx="2051685" cy="965835"/>
            <wp:effectExtent l="0" t="0" r="5715" b="0"/>
            <wp:wrapTight wrapText="bothSides">
              <wp:wrapPolygon edited="0">
                <wp:start x="0" y="0"/>
                <wp:lineTo x="0" y="21018"/>
                <wp:lineTo x="21393" y="21018"/>
                <wp:lineTo x="21393" y="0"/>
                <wp:lineTo x="0" y="0"/>
              </wp:wrapPolygon>
            </wp:wrapTight>
            <wp:docPr id="40" name="Picture 19" descr="https://lh6.googleusercontent.com/2QPRGn07FLl6vcu8HWwH9cyGE5jcBLpNYTGVEDO65EQFIXo7Mni25vvxKGM8JPoQ00VfQiR888F35qAgH149lYeqisDYDGhKRnbe3Eb261Z31hmyin-G4Z6CbpCUZ-24N3oDVK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2QPRGn07FLl6vcu8HWwH9cyGE5jcBLpNYTGVEDO65EQFIXo7Mni25vvxKGM8JPoQ00VfQiR888F35qAgH149lYeqisDYDGhKRnbe3Eb261Z31hmyin-G4Z6CbpCUZ-24N3oDVKI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729F" w:rsidRPr="0033729F" w:rsidRDefault="0033729F" w:rsidP="0033729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4033A7" w:rsidRPr="004033A7" w:rsidRDefault="0033729F" w:rsidP="004033A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BCF2657" wp14:editId="14FE9F51">
                <wp:simplePos x="0" y="0"/>
                <wp:positionH relativeFrom="page">
                  <wp:posOffset>648970</wp:posOffset>
                </wp:positionH>
                <wp:positionV relativeFrom="page">
                  <wp:posOffset>2673350</wp:posOffset>
                </wp:positionV>
                <wp:extent cx="2066290" cy="4458970"/>
                <wp:effectExtent l="0" t="0" r="0" b="11430"/>
                <wp:wrapThrough wrapText="bothSides">
                  <wp:wrapPolygon edited="0">
                    <wp:start x="266" y="0"/>
                    <wp:lineTo x="266" y="21532"/>
                    <wp:lineTo x="20976" y="21532"/>
                    <wp:lineTo x="20976" y="0"/>
                    <wp:lineTo x="266" y="0"/>
                  </wp:wrapPolygon>
                </wp:wrapThrough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4458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33729F" w:rsidRDefault="0033729F" w:rsidP="001527EC">
                            <w:pPr>
                              <w:pStyle w:val="BodyText2"/>
                              <w:jc w:val="left"/>
                            </w:pPr>
                          </w:p>
                          <w:p w:rsidR="0033729F" w:rsidRPr="0033729F" w:rsidRDefault="0033729F" w:rsidP="001527EC">
                            <w:pPr>
                              <w:pStyle w:val="BodyText2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33729F">
                              <w:rPr>
                                <w:sz w:val="30"/>
                                <w:szCs w:val="30"/>
                              </w:rPr>
                              <w:t>Moby Max is a formal assessment that differentiated to the students academic needs.</w:t>
                            </w:r>
                          </w:p>
                          <w:p w:rsidR="0033729F" w:rsidRPr="0033729F" w:rsidRDefault="0033729F" w:rsidP="001527EC">
                            <w:pPr>
                              <w:pStyle w:val="BodyText2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33729F" w:rsidRPr="0033729F" w:rsidRDefault="0033729F" w:rsidP="001527EC">
                            <w:pPr>
                              <w:pStyle w:val="BodyText2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33729F">
                              <w:rPr>
                                <w:sz w:val="30"/>
                                <w:szCs w:val="30"/>
                              </w:rPr>
                              <w:t>*Pinpoints skills missed in previous grades.</w:t>
                            </w:r>
                          </w:p>
                          <w:p w:rsidR="0033729F" w:rsidRPr="0033729F" w:rsidRDefault="0033729F" w:rsidP="001527EC">
                            <w:pPr>
                              <w:pStyle w:val="BodyText2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33729F" w:rsidRPr="0033729F" w:rsidRDefault="0033729F" w:rsidP="001527EC">
                            <w:pPr>
                              <w:pStyle w:val="BodyText2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33729F">
                              <w:rPr>
                                <w:sz w:val="30"/>
                                <w:szCs w:val="30"/>
                              </w:rPr>
                              <w:t>*Provides Goals for students to achieve.</w:t>
                            </w:r>
                          </w:p>
                          <w:p w:rsidR="0033729F" w:rsidRPr="0033729F" w:rsidRDefault="0033729F" w:rsidP="001527EC">
                            <w:pPr>
                              <w:pStyle w:val="BodyText2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33729F" w:rsidRPr="0033729F" w:rsidRDefault="0033729F" w:rsidP="001527EC">
                            <w:pPr>
                              <w:pStyle w:val="BodyText2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33729F">
                              <w:rPr>
                                <w:sz w:val="30"/>
                                <w:szCs w:val="30"/>
                              </w:rPr>
                              <w:t>*Incentives for passing levels.</w:t>
                            </w:r>
                          </w:p>
                          <w:p w:rsidR="0033729F" w:rsidRPr="0033729F" w:rsidRDefault="0033729F" w:rsidP="001527EC">
                            <w:pPr>
                              <w:pStyle w:val="BodyText2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:rsidR="0033729F" w:rsidRPr="0033729F" w:rsidRDefault="0033729F" w:rsidP="001527EC">
                            <w:pPr>
                              <w:pStyle w:val="BodyText2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33729F">
                              <w:rPr>
                                <w:sz w:val="30"/>
                                <w:szCs w:val="30"/>
                              </w:rPr>
                              <w:t xml:space="preserve">*Progress monitors </w:t>
                            </w:r>
                            <w:proofErr w:type="gramStart"/>
                            <w:r w:rsidRPr="0033729F">
                              <w:rPr>
                                <w:sz w:val="30"/>
                                <w:szCs w:val="30"/>
                              </w:rPr>
                              <w:t>students</w:t>
                            </w:r>
                            <w:proofErr w:type="gramEnd"/>
                            <w:r w:rsidRPr="0033729F">
                              <w:rPr>
                                <w:sz w:val="30"/>
                                <w:szCs w:val="30"/>
                              </w:rPr>
                              <w:t xml:space="preserve"> progress.</w:t>
                            </w:r>
                          </w:p>
                          <w:p w:rsidR="0033729F" w:rsidRDefault="0033729F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margin-left:51.1pt;margin-top:210.5pt;width:162.7pt;height:351.1pt;z-index:2516582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" mv:complextextbox="1" filled="f" stroked="f">
                <v:textbox inset=",0,,0">
                  <w:txbxContent>
                    <w:p w:rsidR="0033729F" w:rsidRDefault="0033729F" w:rsidP="001527EC">
                      <w:pPr>
                        <w:pStyle w:val="BodyText2"/>
                        <w:jc w:val="left"/>
                      </w:pPr>
                    </w:p>
                    <w:p w:rsidR="0033729F" w:rsidRPr="0033729F" w:rsidRDefault="0033729F" w:rsidP="001527EC">
                      <w:pPr>
                        <w:pStyle w:val="BodyText2"/>
                        <w:jc w:val="left"/>
                        <w:rPr>
                          <w:sz w:val="30"/>
                          <w:szCs w:val="30"/>
                        </w:rPr>
                      </w:pPr>
                      <w:r w:rsidRPr="0033729F">
                        <w:rPr>
                          <w:sz w:val="30"/>
                          <w:szCs w:val="30"/>
                        </w:rPr>
                        <w:t>Moby Max is a formal assessment that differentiated to the students academic needs.</w:t>
                      </w:r>
                    </w:p>
                    <w:p w:rsidR="0033729F" w:rsidRPr="0033729F" w:rsidRDefault="0033729F" w:rsidP="001527EC">
                      <w:pPr>
                        <w:pStyle w:val="BodyText2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  <w:p w:rsidR="0033729F" w:rsidRPr="0033729F" w:rsidRDefault="0033729F" w:rsidP="001527EC">
                      <w:pPr>
                        <w:pStyle w:val="BodyText2"/>
                        <w:jc w:val="left"/>
                        <w:rPr>
                          <w:sz w:val="30"/>
                          <w:szCs w:val="30"/>
                        </w:rPr>
                      </w:pPr>
                      <w:r w:rsidRPr="0033729F">
                        <w:rPr>
                          <w:sz w:val="30"/>
                          <w:szCs w:val="30"/>
                        </w:rPr>
                        <w:t>*Pinpoints skills missed in previous grades.</w:t>
                      </w:r>
                    </w:p>
                    <w:p w:rsidR="0033729F" w:rsidRPr="0033729F" w:rsidRDefault="0033729F" w:rsidP="001527EC">
                      <w:pPr>
                        <w:pStyle w:val="BodyText2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  <w:p w:rsidR="0033729F" w:rsidRPr="0033729F" w:rsidRDefault="0033729F" w:rsidP="001527EC">
                      <w:pPr>
                        <w:pStyle w:val="BodyText2"/>
                        <w:jc w:val="left"/>
                        <w:rPr>
                          <w:sz w:val="30"/>
                          <w:szCs w:val="30"/>
                        </w:rPr>
                      </w:pPr>
                      <w:r w:rsidRPr="0033729F">
                        <w:rPr>
                          <w:sz w:val="30"/>
                          <w:szCs w:val="30"/>
                        </w:rPr>
                        <w:t>*Provides Goals for students to achieve.</w:t>
                      </w:r>
                    </w:p>
                    <w:p w:rsidR="0033729F" w:rsidRPr="0033729F" w:rsidRDefault="0033729F" w:rsidP="001527EC">
                      <w:pPr>
                        <w:pStyle w:val="BodyText2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  <w:p w:rsidR="0033729F" w:rsidRPr="0033729F" w:rsidRDefault="0033729F" w:rsidP="001527EC">
                      <w:pPr>
                        <w:pStyle w:val="BodyText2"/>
                        <w:jc w:val="left"/>
                        <w:rPr>
                          <w:sz w:val="30"/>
                          <w:szCs w:val="30"/>
                        </w:rPr>
                      </w:pPr>
                      <w:r w:rsidRPr="0033729F">
                        <w:rPr>
                          <w:sz w:val="30"/>
                          <w:szCs w:val="30"/>
                        </w:rPr>
                        <w:t>*Incentives for passing levels.</w:t>
                      </w:r>
                    </w:p>
                    <w:p w:rsidR="0033729F" w:rsidRPr="0033729F" w:rsidRDefault="0033729F" w:rsidP="001527EC">
                      <w:pPr>
                        <w:pStyle w:val="BodyText2"/>
                        <w:jc w:val="left"/>
                        <w:rPr>
                          <w:sz w:val="30"/>
                          <w:szCs w:val="30"/>
                        </w:rPr>
                      </w:pPr>
                    </w:p>
                    <w:p w:rsidR="0033729F" w:rsidRPr="0033729F" w:rsidRDefault="0033729F" w:rsidP="001527EC">
                      <w:pPr>
                        <w:pStyle w:val="BodyText2"/>
                        <w:jc w:val="left"/>
                        <w:rPr>
                          <w:sz w:val="30"/>
                          <w:szCs w:val="30"/>
                        </w:rPr>
                      </w:pPr>
                      <w:r w:rsidRPr="0033729F">
                        <w:rPr>
                          <w:sz w:val="30"/>
                          <w:szCs w:val="30"/>
                        </w:rPr>
                        <w:t xml:space="preserve">*Progress monitors </w:t>
                      </w:r>
                      <w:proofErr w:type="gramStart"/>
                      <w:r w:rsidRPr="0033729F">
                        <w:rPr>
                          <w:sz w:val="30"/>
                          <w:szCs w:val="30"/>
                        </w:rPr>
                        <w:t>students</w:t>
                      </w:r>
                      <w:proofErr w:type="gramEnd"/>
                      <w:r w:rsidRPr="0033729F">
                        <w:rPr>
                          <w:sz w:val="30"/>
                          <w:szCs w:val="30"/>
                        </w:rPr>
                        <w:t xml:space="preserve"> progress.</w:t>
                      </w:r>
                    </w:p>
                    <w:p w:rsidR="0033729F" w:rsidRDefault="0033729F"/>
                  </w:txbxContent>
                </v:textbox>
                <w10:wrap type="through" anchorx="page" anchory="page"/>
              </v:shape>
            </w:pict>
          </mc:Fallback>
        </mc:AlternateContent>
      </w:r>
      <w:r w:rsidR="00EF70C2">
        <w:br w:type="page"/>
      </w:r>
      <w:r w:rsidR="004033A7">
        <w:rPr>
          <w:rFonts w:ascii="Arial" w:eastAsia="Times New Roman" w:hAnsi="Arial" w:cs="Times New Roman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75672" behindDoc="0" locked="0" layoutInCell="1" allowOverlap="1" wp14:anchorId="2363B9FF" wp14:editId="43E33F2F">
            <wp:simplePos x="0" y="0"/>
            <wp:positionH relativeFrom="page">
              <wp:posOffset>279400</wp:posOffset>
            </wp:positionH>
            <wp:positionV relativeFrom="page">
              <wp:posOffset>640080</wp:posOffset>
            </wp:positionV>
            <wp:extent cx="6946900" cy="2456180"/>
            <wp:effectExtent l="0" t="0" r="12700" b="7620"/>
            <wp:wrapTight wrapText="bothSides">
              <wp:wrapPolygon edited="0">
                <wp:start x="0" y="0"/>
                <wp:lineTo x="0" y="21444"/>
                <wp:lineTo x="21561" y="21444"/>
                <wp:lineTo x="21561" y="0"/>
                <wp:lineTo x="0" y="0"/>
              </wp:wrapPolygon>
            </wp:wrapTight>
            <wp:docPr id="54" name="Picture 39" descr="https://lh4.googleusercontent.com/YX91YSkT9lczZ6pQ0KuoKWFJKFHRG-WiBINHRPqdSndfCrEmw5Xxb9ehdpCwMnuf-tGKJtCmPzjKvvGxOmL3AL5kdpcw0U9yGdomH11p6uAt9D59_GZb7NRYXhaMRCkxmqc9b4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4.googleusercontent.com/YX91YSkT9lczZ6pQ0KuoKWFJKFHRG-WiBINHRPqdSndfCrEmw5Xxb9ehdpCwMnuf-tGKJtCmPzjKvvGxOmL3AL5kdpcw0U9yGdomH11p6uAt9D59_GZb7NRYXhaMRCkxmqc9b44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3A7">
        <w:rPr>
          <w:noProof/>
        </w:rPr>
        <mc:AlternateContent>
          <mc:Choice Requires="wps">
            <w:drawing>
              <wp:anchor distT="0" distB="0" distL="114300" distR="114300" simplePos="0" relativeHeight="251661336" behindDoc="0" locked="0" layoutInCell="1" allowOverlap="1" wp14:anchorId="7FFBB5DA" wp14:editId="767C6CD8">
                <wp:simplePos x="0" y="0"/>
                <wp:positionH relativeFrom="page">
                  <wp:posOffset>4023360</wp:posOffset>
                </wp:positionH>
                <wp:positionV relativeFrom="page">
                  <wp:posOffset>3200400</wp:posOffset>
                </wp:positionV>
                <wp:extent cx="3200400" cy="3200400"/>
                <wp:effectExtent l="0" t="0" r="0" b="0"/>
                <wp:wrapThrough wrapText="bothSides">
                  <wp:wrapPolygon edited="0">
                    <wp:start x="171" y="171"/>
                    <wp:lineTo x="171" y="21257"/>
                    <wp:lineTo x="21257" y="21257"/>
                    <wp:lineTo x="21257" y="171"/>
                    <wp:lineTo x="171" y="171"/>
                  </wp:wrapPolygon>
                </wp:wrapThrough>
                <wp:docPr id="1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linkedTxbx id="11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6" type="#_x0000_t202" style="position:absolute;margin-left:316.8pt;margin-top:252pt;width:252pt;height:252pt;z-index:251661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" mv:complextextbox="1" filled="f" stroked="f">
                <v:textbox inset=",7.2pt,,7.2pt">
                  <w:txbxContent/>
                </v:textbox>
                <w10:wrap type="through" anchorx="page" anchory="page"/>
              </v:shape>
            </w:pict>
          </mc:Fallback>
        </mc:AlternateContent>
      </w:r>
    </w:p>
    <w:p w:rsidR="004033A7" w:rsidRPr="004033A7" w:rsidRDefault="00A25D6C" w:rsidP="004033A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Times New Roman" w:hAnsi="Arial" w:cs="Times New Roman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9528" behindDoc="0" locked="0" layoutInCell="1" allowOverlap="1" wp14:anchorId="624C8C20" wp14:editId="2DA8915A">
            <wp:simplePos x="0" y="0"/>
            <wp:positionH relativeFrom="page">
              <wp:posOffset>4361180</wp:posOffset>
            </wp:positionH>
            <wp:positionV relativeFrom="page">
              <wp:posOffset>4127500</wp:posOffset>
            </wp:positionV>
            <wp:extent cx="2738120" cy="1513840"/>
            <wp:effectExtent l="0" t="0" r="5080" b="10160"/>
            <wp:wrapTight wrapText="bothSides">
              <wp:wrapPolygon edited="0">
                <wp:start x="0" y="0"/>
                <wp:lineTo x="0" y="21383"/>
                <wp:lineTo x="21440" y="21383"/>
                <wp:lineTo x="21440" y="0"/>
                <wp:lineTo x="0" y="0"/>
              </wp:wrapPolygon>
            </wp:wrapTight>
            <wp:docPr id="50" name="Picture 37" descr="https://lh5.googleusercontent.com/NCuTBcYNKqLNMTvh3qcghYR9UrZlAgVO8KA_Q-AjQVwumu35_rGsX2yR40Hse2JZYcYm4TEBhI5lx-PL6ixWxCxqGtil5biTOUoFera5EzxC3vFK4_GslqJw_RssR3mHW6zq8y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5.googleusercontent.com/NCuTBcYNKqLNMTvh3qcghYR9UrZlAgVO8KA_Q-AjQVwumu35_rGsX2yR40Hse2JZYcYm4TEBhI5lx-PL6ixWxCxqGtil5biTOUoFera5EzxC3vFK4_GslqJw_RssR3mHW6zq8yq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52" behindDoc="0" locked="0" layoutInCell="1" allowOverlap="1" wp14:anchorId="36DCE87C" wp14:editId="53CFBF21">
                <wp:simplePos x="0" y="0"/>
                <wp:positionH relativeFrom="page">
                  <wp:posOffset>711200</wp:posOffset>
                </wp:positionH>
                <wp:positionV relativeFrom="page">
                  <wp:posOffset>3289300</wp:posOffset>
                </wp:positionV>
                <wp:extent cx="2667000" cy="3723640"/>
                <wp:effectExtent l="0" t="0" r="0" b="10160"/>
                <wp:wrapThrough wrapText="bothSides">
                  <wp:wrapPolygon edited="0">
                    <wp:start x="206" y="0"/>
                    <wp:lineTo x="206" y="21512"/>
                    <wp:lineTo x="21189" y="21512"/>
                    <wp:lineTo x="21189" y="0"/>
                    <wp:lineTo x="206" y="0"/>
                  </wp:wrapPolygon>
                </wp:wrapThrough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72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29F" w:rsidRDefault="003372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Case 21 is a formal assessment that provides data from standards learned per quarter.</w:t>
                            </w:r>
                          </w:p>
                          <w:p w:rsidR="0033729F" w:rsidRDefault="003372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Drives your instruction.</w:t>
                            </w:r>
                          </w:p>
                          <w:p w:rsidR="0033729F" w:rsidRDefault="003372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Good use for Corrective Instruction</w:t>
                            </w:r>
                          </w:p>
                          <w:p w:rsidR="0033729F" w:rsidRDefault="003372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Shows score per correct standard.</w:t>
                            </w:r>
                          </w:p>
                          <w:p w:rsidR="0033729F" w:rsidRDefault="003372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Provides DOK knowledge.</w:t>
                            </w:r>
                          </w:p>
                          <w:p w:rsidR="0033729F" w:rsidRDefault="003372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Shows were re-teaching needs to take place.</w:t>
                            </w:r>
                          </w:p>
                          <w:p w:rsidR="0033729F" w:rsidRDefault="003372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7" type="#_x0000_t202" style="position:absolute;margin-left:56pt;margin-top:259pt;width:210pt;height:293.2pt;z-index:251670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" mv:complextextbox="1" filled="f" stroked="f">
                <v:textbox>
                  <w:txbxContent>
                    <w:p w:rsidR="0033729F" w:rsidRDefault="0033729F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Case 21 is a formal assessment that provides data from standards learned per quarter.</w:t>
                      </w:r>
                    </w:p>
                    <w:p w:rsidR="0033729F" w:rsidRDefault="0033729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Drives your instruction.</w:t>
                      </w:r>
                    </w:p>
                    <w:p w:rsidR="0033729F" w:rsidRDefault="0033729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Good use for Corrective Instruction</w:t>
                      </w:r>
                    </w:p>
                    <w:p w:rsidR="0033729F" w:rsidRDefault="0033729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Shows score per correct standard.</w:t>
                      </w:r>
                    </w:p>
                    <w:p w:rsidR="0033729F" w:rsidRDefault="0033729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Provides DOK knowledge.</w:t>
                      </w:r>
                    </w:p>
                    <w:p w:rsidR="0033729F" w:rsidRDefault="0033729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Shows were re-teaching needs to take place.</w:t>
                      </w:r>
                    </w:p>
                    <w:p w:rsidR="0033729F" w:rsidRDefault="0033729F"/>
                  </w:txbxContent>
                </v:textbox>
                <w10:wrap type="through" anchorx="page" anchory="page"/>
              </v:shape>
            </w:pict>
          </mc:Fallback>
        </mc:AlternateContent>
      </w:r>
      <w:r w:rsidR="00D75B47">
        <w:rPr>
          <w:noProof/>
        </w:rPr>
        <mc:AlternateContent>
          <mc:Choice Requires="wps">
            <w:drawing>
              <wp:anchor distT="0" distB="0" distL="114300" distR="114300" simplePos="0" relativeHeight="251660312" behindDoc="0" locked="0" layoutInCell="1" allowOverlap="1" wp14:anchorId="63E425E9" wp14:editId="428F3C14">
                <wp:simplePos x="0" y="0"/>
                <wp:positionH relativeFrom="page">
                  <wp:posOffset>7226300</wp:posOffset>
                </wp:positionH>
                <wp:positionV relativeFrom="page">
                  <wp:posOffset>1397000</wp:posOffset>
                </wp:positionV>
                <wp:extent cx="2197735" cy="5730240"/>
                <wp:effectExtent l="0" t="0" r="0" b="0"/>
                <wp:wrapThrough wrapText="bothSides">
                  <wp:wrapPolygon edited="0">
                    <wp:start x="250" y="96"/>
                    <wp:lineTo x="250" y="21351"/>
                    <wp:lineTo x="20970" y="21351"/>
                    <wp:lineTo x="20970" y="96"/>
                    <wp:lineTo x="250" y="96"/>
                  </wp:wrapPolygon>
                </wp:wrapThrough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735" cy="573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33729F" w:rsidRDefault="0033729F" w:rsidP="00207363">
                            <w:pPr>
                              <w:pStyle w:val="BodyText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Includes: *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Standardized testing</w:t>
                            </w:r>
                          </w:p>
                          <w:p w:rsidR="0033729F" w:rsidRDefault="0033729F" w:rsidP="00207363">
                            <w:pPr>
                              <w:pStyle w:val="BodyText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*WIDA</w:t>
                            </w:r>
                          </w:p>
                          <w:p w:rsidR="0033729F" w:rsidRDefault="0033729F" w:rsidP="00207363">
                            <w:pPr>
                              <w:pStyle w:val="BodyText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*Unit Exams</w:t>
                            </w:r>
                          </w:p>
                          <w:p w:rsidR="0033729F" w:rsidRDefault="0033729F" w:rsidP="00207363">
                            <w:pPr>
                              <w:pStyle w:val="BodyText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*End of Grade Testing</w:t>
                            </w:r>
                          </w:p>
                          <w:p w:rsidR="0033729F" w:rsidRDefault="0033729F" w:rsidP="00207363">
                            <w:pPr>
                              <w:pStyle w:val="BodyText3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33729F" w:rsidRDefault="0033729F" w:rsidP="00207363">
                            <w:pPr>
                              <w:pStyle w:val="BodyText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*Formal assessments tend to be more structured.</w:t>
                            </w:r>
                          </w:p>
                          <w:p w:rsidR="0033729F" w:rsidRDefault="0033729F" w:rsidP="00207363">
                            <w:pPr>
                              <w:pStyle w:val="BodyText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*They inform you of knowledge learned throughout the year or quarterly.</w:t>
                            </w:r>
                          </w:p>
                          <w:p w:rsidR="0033729F" w:rsidRDefault="0033729F" w:rsidP="00207363">
                            <w:pPr>
                              <w:pStyle w:val="BodyText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*Modifications are used for specific students.</w:t>
                            </w:r>
                          </w:p>
                          <w:p w:rsidR="0033729F" w:rsidRPr="002F15CA" w:rsidRDefault="0033729F" w:rsidP="00207363">
                            <w:pPr>
                              <w:pStyle w:val="BodyText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569pt;margin-top:110pt;width:173.05pt;height:451.2pt;z-index:251660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" mv:complextextbox="1" filled="f" stroked="f">
                <v:textbox inset=",7.2pt,,7.2pt">
                  <w:txbxContent>
                    <w:p w:rsidR="0033729F" w:rsidRDefault="0033729F" w:rsidP="00207363">
                      <w:pPr>
                        <w:pStyle w:val="BodyText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Includes: *</w:t>
                      </w:r>
                      <w:r>
                        <w:rPr>
                          <w:sz w:val="32"/>
                          <w:szCs w:val="32"/>
                        </w:rPr>
                        <w:t>Standardized testing</w:t>
                      </w:r>
                    </w:p>
                    <w:p w:rsidR="0033729F" w:rsidRDefault="0033729F" w:rsidP="00207363">
                      <w:pPr>
                        <w:pStyle w:val="BodyText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*WIDA</w:t>
                      </w:r>
                    </w:p>
                    <w:p w:rsidR="0033729F" w:rsidRDefault="0033729F" w:rsidP="00207363">
                      <w:pPr>
                        <w:pStyle w:val="BodyText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*Unit Exams</w:t>
                      </w:r>
                    </w:p>
                    <w:p w:rsidR="0033729F" w:rsidRDefault="0033729F" w:rsidP="00207363">
                      <w:pPr>
                        <w:pStyle w:val="BodyText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*End of Grade Testing</w:t>
                      </w:r>
                    </w:p>
                    <w:p w:rsidR="0033729F" w:rsidRDefault="0033729F" w:rsidP="00207363">
                      <w:pPr>
                        <w:pStyle w:val="BodyText3"/>
                        <w:rPr>
                          <w:sz w:val="32"/>
                          <w:szCs w:val="32"/>
                        </w:rPr>
                      </w:pPr>
                    </w:p>
                    <w:p w:rsidR="0033729F" w:rsidRDefault="0033729F" w:rsidP="00207363">
                      <w:pPr>
                        <w:pStyle w:val="BodyText3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*Formal assessments tend to be more structured.</w:t>
                      </w:r>
                    </w:p>
                    <w:p w:rsidR="0033729F" w:rsidRDefault="0033729F" w:rsidP="00207363">
                      <w:pPr>
                        <w:pStyle w:val="BodyText3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*They inform you of knowledge learned throughout the year or quarterly.</w:t>
                      </w:r>
                    </w:p>
                    <w:p w:rsidR="0033729F" w:rsidRDefault="0033729F" w:rsidP="00207363">
                      <w:pPr>
                        <w:pStyle w:val="BodyText3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*Modifications are used for specific students.</w:t>
                      </w:r>
                    </w:p>
                    <w:p w:rsidR="0033729F" w:rsidRPr="002F15CA" w:rsidRDefault="0033729F" w:rsidP="00207363">
                      <w:pPr>
                        <w:pStyle w:val="BodyText3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:rsidR="00207363" w:rsidRDefault="0033729F">
      <w:r>
        <w:rPr>
          <w:rFonts w:ascii="Arial" w:eastAsia="Times New Roman" w:hAnsi="Arial" w:cs="Times New Roman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76696" behindDoc="0" locked="0" layoutInCell="1" allowOverlap="1" wp14:anchorId="549D9E47" wp14:editId="3DCDF085">
            <wp:simplePos x="0" y="0"/>
            <wp:positionH relativeFrom="page">
              <wp:posOffset>1955800</wp:posOffset>
            </wp:positionH>
            <wp:positionV relativeFrom="page">
              <wp:posOffset>640080</wp:posOffset>
            </wp:positionV>
            <wp:extent cx="4038600" cy="1694180"/>
            <wp:effectExtent l="0" t="0" r="0" b="7620"/>
            <wp:wrapTight wrapText="bothSides">
              <wp:wrapPolygon edited="0">
                <wp:start x="0" y="0"/>
                <wp:lineTo x="0" y="21373"/>
                <wp:lineTo x="21464" y="21373"/>
                <wp:lineTo x="21464" y="0"/>
                <wp:lineTo x="0" y="0"/>
              </wp:wrapPolygon>
            </wp:wrapTight>
            <wp:docPr id="56" name="Picture 46" descr="https://lh3.googleusercontent.com/o0v9xaXjD4278naYzoI0-A7Fuo9CNLKaSVGhRuPyd2T4bV9bZz9hGYs92YRwSG-kW26izKTSENXYLyPSxXW2af-jLHspVSFffcfXoBAJS21CR68sxHtkm-iPu4CH8IzSPbQD7a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3.googleusercontent.com/o0v9xaXjD4278naYzoI0-A7Fuo9CNLKaSVGhRuPyd2T4bV9bZz9hGYs92YRwSG-kW26izKTSENXYLyPSxXW2af-jLHspVSFffcfXoBAJS21CR68sxHtkm-iPu4CH8IzSPbQD7a-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79CCC85" wp14:editId="055EFB16">
                <wp:simplePos x="0" y="0"/>
                <wp:positionH relativeFrom="page">
                  <wp:posOffset>640080</wp:posOffset>
                </wp:positionH>
                <wp:positionV relativeFrom="page">
                  <wp:posOffset>3111500</wp:posOffset>
                </wp:positionV>
                <wp:extent cx="3200400" cy="3975100"/>
                <wp:effectExtent l="0" t="0" r="0" b="0"/>
                <wp:wrapThrough wrapText="bothSides">
                  <wp:wrapPolygon edited="0">
                    <wp:start x="171" y="138"/>
                    <wp:lineTo x="171" y="21255"/>
                    <wp:lineTo x="21257" y="21255"/>
                    <wp:lineTo x="21257" y="138"/>
                    <wp:lineTo x="171" y="138"/>
                  </wp:wrapPolygon>
                </wp:wrapThrough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97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 id="11">
                        <w:txbxContent>
                          <w:p w:rsidR="0033729F" w:rsidRDefault="0033729F" w:rsidP="002F15CA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25D6C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Exit tickets provide you with immediate results of student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’</w:t>
                            </w:r>
                            <w:r w:rsidRPr="00A25D6C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s progress.</w:t>
                            </w:r>
                          </w:p>
                          <w:p w:rsidR="0033729F" w:rsidRDefault="0033729F" w:rsidP="002F15CA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33729F" w:rsidRDefault="0033729F" w:rsidP="002F15CA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Written Response gives you a description of the students writing to see if they understood learned concepts.</w:t>
                            </w:r>
                          </w:p>
                          <w:p w:rsidR="0033729F" w:rsidRDefault="0033729F" w:rsidP="002F15CA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33729F" w:rsidRDefault="0033729F" w:rsidP="002F15CA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Projects help the students gain knowledge in a creative way.</w:t>
                            </w:r>
                          </w:p>
                          <w:p w:rsidR="0033729F" w:rsidRDefault="0033729F" w:rsidP="002F15CA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:rsidR="0033729F" w:rsidRPr="00A25D6C" w:rsidRDefault="0033729F" w:rsidP="002F15CA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Quizzes give feedback on standards taught. Provides data for re-teaching. </w:t>
                            </w:r>
                          </w:p>
                          <w:p w:rsidR="0033729F" w:rsidRDefault="0033729F" w:rsidP="0020736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9" type="#_x0000_t202" style="position:absolute;margin-left:50.4pt;margin-top:245pt;width:252pt;height:313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" mv:complextextbox="1" filled="f" stroked="f">
                <v:textbox style="mso-next-textbox:#Text Box 22" inset=",7.2pt,,7.2pt">
                  <w:txbxContent>
                    <w:p w:rsidR="0033729F" w:rsidRDefault="0033729F" w:rsidP="002F15CA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A25D6C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Exit tickets provide you with immediate results of student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’</w:t>
                      </w:r>
                      <w:r w:rsidRPr="00A25D6C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s progress.</w:t>
                      </w:r>
                    </w:p>
                    <w:p w:rsidR="0033729F" w:rsidRDefault="0033729F" w:rsidP="002F15CA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33729F" w:rsidRDefault="0033729F" w:rsidP="002F15CA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Written Response gives you a description of the students writing to see if they understood learned concepts.</w:t>
                      </w:r>
                    </w:p>
                    <w:p w:rsidR="0033729F" w:rsidRDefault="0033729F" w:rsidP="002F15CA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33729F" w:rsidRDefault="0033729F" w:rsidP="002F15CA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Projects help the students gain knowledge in a creative way.</w:t>
                      </w:r>
                    </w:p>
                    <w:p w:rsidR="0033729F" w:rsidRDefault="0033729F" w:rsidP="002F15CA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</w:p>
                    <w:p w:rsidR="0033729F" w:rsidRPr="00A25D6C" w:rsidRDefault="0033729F" w:rsidP="002F15CA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Quizzes give feedback on standards taught. Provides data for re-teaching. </w:t>
                      </w:r>
                    </w:p>
                    <w:p w:rsidR="0033729F" w:rsidRDefault="0033729F" w:rsidP="00207363">
                      <w:pPr>
                        <w:pStyle w:val="BodyText"/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7D33CA2" wp14:editId="6DC9CAD2">
                <wp:simplePos x="0" y="0"/>
                <wp:positionH relativeFrom="page">
                  <wp:posOffset>640080</wp:posOffset>
                </wp:positionH>
                <wp:positionV relativeFrom="page">
                  <wp:posOffset>2334260</wp:posOffset>
                </wp:positionV>
                <wp:extent cx="6583680" cy="640080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500" y="20571"/>
                    <wp:lineTo x="21500" y="0"/>
                    <wp:lineTo x="0" y="0"/>
                  </wp:wrapPolygon>
                </wp:wrapThrough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3680" cy="640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33729F" w:rsidRPr="00471BD9" w:rsidRDefault="0033729F" w:rsidP="00207363">
                            <w:pPr>
                              <w:pStyle w:val="Heading1"/>
                            </w:pPr>
                            <w:r>
                              <w:t>Informal Assessments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margin-left:50.4pt;margin-top:183.8pt;width:518.4pt;height:50.4pt;z-index:2516582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" fillcolor="#4b5a60 [3215]" stroked="f" strokecolor="#4a7ebb" strokeweight="1.5pt">
                <v:shadow opacity="22938f" mv:blur="38100f" offset="0,2pt"/>
                <v:textbox inset=",7.2pt,,7.2pt">
                  <w:txbxContent>
                    <w:p w:rsidR="0033729F" w:rsidRPr="00471BD9" w:rsidRDefault="0033729F" w:rsidP="00207363">
                      <w:pPr>
                        <w:pStyle w:val="Heading1"/>
                      </w:pPr>
                      <w:r>
                        <w:t>Informal Assessments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33A7">
        <w:rPr>
          <w:rFonts w:ascii="Arial" w:eastAsia="Times New Roman" w:hAnsi="Arial" w:cs="Times New Roman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74648" behindDoc="0" locked="0" layoutInCell="1" allowOverlap="1" wp14:anchorId="7176CE6D" wp14:editId="75DA1A6A">
            <wp:simplePos x="0" y="0"/>
            <wp:positionH relativeFrom="page">
              <wp:posOffset>7505700</wp:posOffset>
            </wp:positionH>
            <wp:positionV relativeFrom="page">
              <wp:posOffset>6099175</wp:posOffset>
            </wp:positionV>
            <wp:extent cx="1536700" cy="910590"/>
            <wp:effectExtent l="0" t="0" r="12700" b="3810"/>
            <wp:wrapTight wrapText="bothSides">
              <wp:wrapPolygon edited="0">
                <wp:start x="0" y="0"/>
                <wp:lineTo x="0" y="21088"/>
                <wp:lineTo x="21421" y="21088"/>
                <wp:lineTo x="21421" y="0"/>
                <wp:lineTo x="0" y="0"/>
              </wp:wrapPolygon>
            </wp:wrapTight>
            <wp:docPr id="53" name="Picture 28" descr="https://lh3.googleusercontent.com/jnB6WK_uAQkvkUymu8K9CA_7tYPCcXk4xIJr0-0LcigbcbsEj75z6KLpPlXpBdxs7tJU2af3RZ8lyZeuY2w5CTLwR7NhzYfaD8bplQOc3Mpkm3Rq2w0UG_XVMhI5xAW_NtmufN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3.googleusercontent.com/jnB6WK_uAQkvkUymu8K9CA_7tYPCcXk4xIJr0-0LcigbcbsEj75z6KLpPlXpBdxs7tJU2af3RZ8lyZeuY2w5CTLwR7NhzYfaD8bplQOc3Mpkm3Rq2w0UG_XVMhI5xAW_NtmufN6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3A7">
        <w:rPr>
          <w:noProof/>
        </w:rPr>
        <mc:AlternateContent>
          <mc:Choice Requires="wps">
            <w:drawing>
              <wp:anchor distT="0" distB="0" distL="114300" distR="114300" simplePos="0" relativeHeight="251672600" behindDoc="0" locked="0" layoutInCell="1" allowOverlap="1" wp14:anchorId="4B344739" wp14:editId="2F9D3325">
                <wp:simplePos x="0" y="0"/>
                <wp:positionH relativeFrom="page">
                  <wp:posOffset>7302500</wp:posOffset>
                </wp:positionH>
                <wp:positionV relativeFrom="page">
                  <wp:posOffset>1346200</wp:posOffset>
                </wp:positionV>
                <wp:extent cx="2032000" cy="4978400"/>
                <wp:effectExtent l="0" t="0" r="0" b="0"/>
                <wp:wrapThrough wrapText="bothSides">
                  <wp:wrapPolygon edited="0">
                    <wp:start x="270" y="0"/>
                    <wp:lineTo x="270" y="21490"/>
                    <wp:lineTo x="21060" y="21490"/>
                    <wp:lineTo x="21060" y="0"/>
                    <wp:lineTo x="270" y="0"/>
                  </wp:wrapPolygon>
                </wp:wrapThrough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497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33729F" w:rsidRDefault="0033729F" w:rsidP="004033A7">
                            <w:pPr>
                              <w:pStyle w:val="BodyText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Includes: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Quizzes</w:t>
                            </w:r>
                          </w:p>
                          <w:p w:rsidR="0033729F" w:rsidRDefault="0033729F" w:rsidP="004033A7">
                            <w:pPr>
                              <w:pStyle w:val="BodyText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*Projects</w:t>
                            </w:r>
                          </w:p>
                          <w:p w:rsidR="0033729F" w:rsidRDefault="0033729F" w:rsidP="004033A7">
                            <w:pPr>
                              <w:pStyle w:val="BodyText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*Written Responses</w:t>
                            </w:r>
                          </w:p>
                          <w:p w:rsidR="0033729F" w:rsidRDefault="0033729F" w:rsidP="004033A7">
                            <w:pPr>
                              <w:pStyle w:val="BodyText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*Exit Tickets</w:t>
                            </w:r>
                          </w:p>
                          <w:p w:rsidR="0033729F" w:rsidRDefault="0033729F" w:rsidP="004033A7">
                            <w:pPr>
                              <w:pStyle w:val="BodyText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*</w:t>
                            </w:r>
                            <w:r w:rsidRPr="002F15C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Informal 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Assessments are more flexible within the classroom setting.</w:t>
                            </w:r>
                          </w:p>
                          <w:p w:rsidR="0033729F" w:rsidRDefault="0033729F" w:rsidP="004033A7">
                            <w:pPr>
                              <w:pStyle w:val="BodyText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*They inform you of who needs more support.</w:t>
                            </w:r>
                          </w:p>
                          <w:p w:rsidR="0033729F" w:rsidRPr="00403E16" w:rsidRDefault="0033729F" w:rsidP="004033A7">
                            <w:pPr>
                              <w:pStyle w:val="BodyText3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*They are continuous though out the year.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1" type="#_x0000_t202" style="position:absolute;margin-left:575pt;margin-top:106pt;width:160pt;height:392pt;z-index:251672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" mv:complextextbox="1" filled="f" stroked="f">
                <v:textbox>
                  <w:txbxContent>
                    <w:p w:rsidR="0033729F" w:rsidRDefault="0033729F" w:rsidP="004033A7">
                      <w:pPr>
                        <w:pStyle w:val="BodyText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Includes: </w:t>
                      </w:r>
                      <w:r>
                        <w:rPr>
                          <w:sz w:val="32"/>
                          <w:szCs w:val="32"/>
                        </w:rPr>
                        <w:t>Quizzes</w:t>
                      </w:r>
                    </w:p>
                    <w:p w:rsidR="0033729F" w:rsidRDefault="0033729F" w:rsidP="004033A7">
                      <w:pPr>
                        <w:pStyle w:val="BodyText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*Projects</w:t>
                      </w:r>
                    </w:p>
                    <w:p w:rsidR="0033729F" w:rsidRDefault="0033729F" w:rsidP="004033A7">
                      <w:pPr>
                        <w:pStyle w:val="BodyText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*Written Responses</w:t>
                      </w:r>
                    </w:p>
                    <w:p w:rsidR="0033729F" w:rsidRDefault="0033729F" w:rsidP="004033A7">
                      <w:pPr>
                        <w:pStyle w:val="BodyText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*Exit Tickets</w:t>
                      </w:r>
                    </w:p>
                    <w:p w:rsidR="0033729F" w:rsidRDefault="0033729F" w:rsidP="004033A7">
                      <w:pPr>
                        <w:pStyle w:val="BodyText3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*</w:t>
                      </w:r>
                      <w:r w:rsidRPr="002F15CA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Informal 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Assessments are more flexible within the classroom setting.</w:t>
                      </w:r>
                    </w:p>
                    <w:p w:rsidR="0033729F" w:rsidRDefault="0033729F" w:rsidP="004033A7">
                      <w:pPr>
                        <w:pStyle w:val="BodyText3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*They inform you of who needs more support.</w:t>
                      </w:r>
                    </w:p>
                    <w:p w:rsidR="0033729F" w:rsidRPr="00403E16" w:rsidRDefault="0033729F" w:rsidP="004033A7">
                      <w:pPr>
                        <w:pStyle w:val="BodyText3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*They are continuous though out the year.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31341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CBFD953" wp14:editId="2701188D">
                <wp:simplePos x="0" y="0"/>
                <wp:positionH relativeFrom="page">
                  <wp:posOffset>7223760</wp:posOffset>
                </wp:positionH>
                <wp:positionV relativeFrom="page">
                  <wp:posOffset>640080</wp:posOffset>
                </wp:positionV>
                <wp:extent cx="2197100" cy="640080"/>
                <wp:effectExtent l="0" t="0" r="12700" b="0"/>
                <wp:wrapThrough wrapText="bothSides">
                  <wp:wrapPolygon edited="0">
                    <wp:start x="0" y="0"/>
                    <wp:lineTo x="0" y="20571"/>
                    <wp:lineTo x="21475" y="20571"/>
                    <wp:lineTo x="21475" y="0"/>
                    <wp:lineTo x="0" y="0"/>
                  </wp:wrapPolygon>
                </wp:wrapThrough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7100" cy="6400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33729F" w:rsidRPr="001527EC" w:rsidRDefault="0033729F" w:rsidP="00207363">
                            <w:pPr>
                              <w:pStyle w:val="Heading2"/>
                              <w:rPr>
                                <w:sz w:val="32"/>
                                <w:szCs w:val="32"/>
                              </w:rPr>
                            </w:pPr>
                            <w:r w:rsidRPr="001527EC">
                              <w:rPr>
                                <w:sz w:val="32"/>
                                <w:szCs w:val="32"/>
                              </w:rPr>
                              <w:t>Informal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Assessments</w:t>
                            </w:r>
                          </w:p>
                        </w:txbxContent>
                      </wps:txbx>
                      <wps:bodyPr rot="0" vert="horz" wrap="square" lIns="91440" tIns="182880" rIns="9144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42" style="position:absolute;margin-left:568.8pt;margin-top:50.4pt;width:173pt;height:50.4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" fillcolor="#9c5238 [3205]" stroked="f" strokecolor="#4a7ebb" strokeweight="1.5pt">
                <v:shadow opacity="22938f" mv:blur="38100f" offset="0,2pt"/>
                <v:textbox inset=",14.4pt,,14.4pt">
                  <w:txbxContent>
                    <w:p w:rsidR="0033729F" w:rsidRPr="001527EC" w:rsidRDefault="0033729F" w:rsidP="00207363">
                      <w:pPr>
                        <w:pStyle w:val="Heading2"/>
                        <w:rPr>
                          <w:sz w:val="32"/>
                          <w:szCs w:val="32"/>
                        </w:rPr>
                      </w:pPr>
                      <w:r w:rsidRPr="001527EC">
                        <w:rPr>
                          <w:sz w:val="32"/>
                          <w:szCs w:val="32"/>
                        </w:rPr>
                        <w:t>Informal</w:t>
                      </w:r>
                      <w:r>
                        <w:rPr>
                          <w:sz w:val="32"/>
                          <w:szCs w:val="32"/>
                        </w:rPr>
                        <w:t xml:space="preserve"> Assessments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33A7" w:rsidRPr="004033A7">
        <w:rPr>
          <w:sz w:val="40"/>
          <w:szCs w:val="40"/>
        </w:rPr>
        <w:t xml:space="preserve"> </w:t>
      </w:r>
    </w:p>
    <w:sectPr w:rsidR="00207363" w:rsidSect="0012781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5840" w:h="12240" w:orient="landscape"/>
      <w:pgMar w:top="432" w:right="432" w:bottom="432" w:left="432" w:header="432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648" w:rsidRDefault="00114648">
      <w:pPr>
        <w:spacing w:after="0"/>
      </w:pPr>
      <w:r>
        <w:separator/>
      </w:r>
    </w:p>
  </w:endnote>
  <w:endnote w:type="continuationSeparator" w:id="0">
    <w:p w:rsidR="00114648" w:rsidRDefault="001146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9F" w:rsidRDefault="0033729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9F" w:rsidRDefault="0033729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9F" w:rsidRDefault="0033729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648" w:rsidRDefault="00114648">
      <w:pPr>
        <w:spacing w:after="0"/>
      </w:pPr>
      <w:r>
        <w:separator/>
      </w:r>
    </w:p>
  </w:footnote>
  <w:footnote w:type="continuationSeparator" w:id="0">
    <w:p w:rsidR="00114648" w:rsidRDefault="0011464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9F" w:rsidRDefault="0033729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9F" w:rsidRDefault="0033729F">
    <w:pPr>
      <w:pStyle w:val="Header"/>
    </w:pPr>
    <w:r w:rsidRPr="00DF5512">
      <w:rPr>
        <w:noProof/>
      </w:rPr>
      <mc:AlternateContent>
        <mc:Choice Requires="wps">
          <w:drawing>
            <wp:anchor distT="0" distB="0" distL="114300" distR="114300" simplePos="0" relativeHeight="251658281" behindDoc="0" locked="0" layoutInCell="1" allowOverlap="1" wp14:anchorId="75663D0A" wp14:editId="6C54754B">
              <wp:simplePos x="5486400" y="822960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9144000" cy="6858000"/>
              <wp:effectExtent l="101600" t="101600" r="101600" b="101600"/>
              <wp:wrapTight wrapText="bothSides">
                <wp:wrapPolygon edited="0">
                  <wp:start x="-240" y="-320"/>
                  <wp:lineTo x="-240" y="21840"/>
                  <wp:lineTo x="21780" y="21840"/>
                  <wp:lineTo x="21780" y="-320"/>
                  <wp:lineTo x="-240" y="-320"/>
                </wp:wrapPolygon>
              </wp:wrapTight>
              <wp:docPr id="45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144000" cy="6858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635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/>
                      </a:scene3d>
                      <a:sp3d contourW="12700">
                        <a:bevelT w="25400" h="19050"/>
                        <a:contourClr>
                          <a:schemeClr val="bg1"/>
                        </a:contourClr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6pt;margin-top:36pt;width:10in;height:540pt;z-index:25165828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" fillcolor="white [3212]" stroked="f">
              <v:shadow on="t" opacity="26214f" origin="-.5,-.5" offset="0,0"/>
              <v:path arrowok="t"/>
              <o:lock v:ext="edit" aspectratio="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83" behindDoc="0" locked="0" layoutInCell="1" allowOverlap="1" wp14:anchorId="1CB31C4A" wp14:editId="437A9DA5">
              <wp:simplePos x="0" y="0"/>
              <wp:positionH relativeFrom="page">
                <wp:posOffset>640080</wp:posOffset>
              </wp:positionH>
              <wp:positionV relativeFrom="page">
                <wp:posOffset>640080</wp:posOffset>
              </wp:positionV>
              <wp:extent cx="8778240" cy="6492240"/>
              <wp:effectExtent l="5080" t="5080" r="17780" b="17780"/>
              <wp:wrapNone/>
              <wp:docPr id="14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78240" cy="64922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2" o:spid="_x0000_s1026" style="position:absolute;margin-left:50.4pt;margin-top:50.4pt;width:691.2pt;height:511.2pt;z-index:2516582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" filled="f" fillcolor="#4b5a60 [3215]" strokecolor="#b0bbc0 [1940]" strokeweight="1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69" behindDoc="0" locked="0" layoutInCell="1" allowOverlap="1" wp14:anchorId="1E50F443" wp14:editId="51FE97D6">
              <wp:simplePos x="0" y="0"/>
              <wp:positionH relativeFrom="page">
                <wp:posOffset>7223760</wp:posOffset>
              </wp:positionH>
              <wp:positionV relativeFrom="page">
                <wp:posOffset>640080</wp:posOffset>
              </wp:positionV>
              <wp:extent cx="0" cy="6492240"/>
              <wp:effectExtent l="10160" t="17780" r="27940" b="30480"/>
              <wp:wrapNone/>
              <wp:docPr id="1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649224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8" o:spid="_x0000_s1026" style="position:absolute;z-index:2516582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8.8pt,50.4pt" to="568.8pt,56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" strokecolor="#b0bbc0 [1940]" strokeweight="1pt">
              <v:shadow opacity="22938f" mv:blur="38100f" offset="0,2p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82" behindDoc="0" locked="0" layoutInCell="1" allowOverlap="1" wp14:anchorId="22B77CB8" wp14:editId="2F13BEDD">
              <wp:simplePos x="0" y="0"/>
              <wp:positionH relativeFrom="page">
                <wp:posOffset>7223760</wp:posOffset>
              </wp:positionH>
              <wp:positionV relativeFrom="page">
                <wp:posOffset>640080</wp:posOffset>
              </wp:positionV>
              <wp:extent cx="2194560" cy="6492240"/>
              <wp:effectExtent l="0" t="5080" r="5080" b="5080"/>
              <wp:wrapTight wrapText="bothSides">
                <wp:wrapPolygon edited="0">
                  <wp:start x="-94" y="0"/>
                  <wp:lineTo x="-94" y="21537"/>
                  <wp:lineTo x="21600" y="21537"/>
                  <wp:lineTo x="21600" y="0"/>
                  <wp:lineTo x="-94" y="0"/>
                </wp:wrapPolygon>
              </wp:wrapTight>
              <wp:docPr id="11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94560" cy="649224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1" o:spid="_x0000_s1026" style="position:absolute;margin-left:568.8pt;margin-top:50.4pt;width:172.8pt;height:511.2pt;z-index:2516582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" fillcolor="#d1d0c8 [3214]" stroked="f" strokecolor="#4a7ebb" strokeweight="1.5pt">
              <v:shadow opacity="22938f" mv:blur="38100f" offset="0,2p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23" behindDoc="0" locked="0" layoutInCell="1" allowOverlap="1" wp14:anchorId="7438522B" wp14:editId="7F24A9C4">
              <wp:simplePos x="5486400" y="8229600"/>
              <wp:positionH relativeFrom="page">
                <wp:posOffset>274320</wp:posOffset>
              </wp:positionH>
              <wp:positionV relativeFrom="page">
                <wp:posOffset>274320</wp:posOffset>
              </wp:positionV>
              <wp:extent cx="9509760" cy="7223760"/>
              <wp:effectExtent l="0" t="0" r="15240" b="15240"/>
              <wp:wrapNone/>
              <wp:docPr id="1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9760" cy="72237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26" style="position:absolute;margin-left:21.6pt;margin-top:21.6pt;width:748.8pt;height:568.8pt;z-index:2516582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" fillcolor="#7c8f97 [3204]" stroked="f" strokecolor="#4a7ebb" strokeweight="1.5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29F" w:rsidRDefault="0033729F">
    <w:pPr>
      <w:pStyle w:val="Header"/>
    </w:pPr>
    <w:r w:rsidRPr="00DF5512">
      <w:rPr>
        <w:noProof/>
      </w:rPr>
      <mc:AlternateContent>
        <mc:Choice Requires="wps">
          <w:drawing>
            <wp:anchor distT="0" distB="0" distL="114300" distR="114300" simplePos="0" relativeHeight="251658277" behindDoc="0" locked="0" layoutInCell="1" allowOverlap="1" wp14:anchorId="3EF7E92C" wp14:editId="0601A692">
              <wp:simplePos x="5486400" y="8229600"/>
              <wp:positionH relativeFrom="page">
                <wp:posOffset>7169150</wp:posOffset>
              </wp:positionH>
              <wp:positionV relativeFrom="page">
                <wp:posOffset>457200</wp:posOffset>
              </wp:positionV>
              <wp:extent cx="2432050" cy="6858000"/>
              <wp:effectExtent l="101600" t="101600" r="133350" b="101600"/>
              <wp:wrapTight wrapText="bothSides">
                <wp:wrapPolygon edited="0">
                  <wp:start x="-902" y="-320"/>
                  <wp:lineTo x="-902" y="21840"/>
                  <wp:lineTo x="22333" y="21840"/>
                  <wp:lineTo x="22559" y="1120"/>
                  <wp:lineTo x="22108" y="-80"/>
                  <wp:lineTo x="22108" y="-320"/>
                  <wp:lineTo x="-902" y="-320"/>
                </wp:wrapPolygon>
              </wp:wrapTight>
              <wp:docPr id="44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432050" cy="6858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635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/>
                      </a:scene3d>
                      <a:sp3d contourW="12700">
                        <a:bevelT w="25400" h="19050"/>
                        <a:contourClr>
                          <a:schemeClr val="bg1"/>
                        </a:contourClr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64.5pt;margin-top:36pt;width:191.5pt;height:540pt;z-index:2516582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" fillcolor="white [3212]" stroked="f">
              <v:shadow on="t" opacity="26214f" origin="-.5,-.5" offset="0,0"/>
              <v:path arrowok="t"/>
              <o:lock v:ext="edit" aspectratio="t"/>
              <w10:wrap type="tight" anchorx="page" anchory="page"/>
            </v:rect>
          </w:pict>
        </mc:Fallback>
      </mc:AlternateContent>
    </w:r>
    <w:r w:rsidRPr="00DF5512">
      <w:rPr>
        <w:noProof/>
      </w:rPr>
      <mc:AlternateContent>
        <mc:Choice Requires="wps">
          <w:drawing>
            <wp:anchor distT="0" distB="0" distL="114300" distR="114300" simplePos="0" relativeHeight="251658275" behindDoc="0" locked="0" layoutInCell="1" allowOverlap="1" wp14:anchorId="64BD8C97" wp14:editId="4A430139">
              <wp:simplePos x="5486400" y="8229600"/>
              <wp:positionH relativeFrom="page">
                <wp:posOffset>3813175</wp:posOffset>
              </wp:positionH>
              <wp:positionV relativeFrom="page">
                <wp:posOffset>457200</wp:posOffset>
              </wp:positionV>
              <wp:extent cx="2432050" cy="6858000"/>
              <wp:effectExtent l="101600" t="101600" r="133350" b="101600"/>
              <wp:wrapTight wrapText="bothSides">
                <wp:wrapPolygon edited="0">
                  <wp:start x="-902" y="-320"/>
                  <wp:lineTo x="-902" y="21840"/>
                  <wp:lineTo x="22333" y="21840"/>
                  <wp:lineTo x="22559" y="1120"/>
                  <wp:lineTo x="22108" y="-80"/>
                  <wp:lineTo x="22108" y="-320"/>
                  <wp:lineTo x="-902" y="-320"/>
                </wp:wrapPolygon>
              </wp:wrapTight>
              <wp:docPr id="43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432050" cy="6858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635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/>
                      </a:scene3d>
                      <a:sp3d contourW="12700">
                        <a:bevelT w="25400" h="19050"/>
                        <a:contourClr>
                          <a:schemeClr val="bg1"/>
                        </a:contourClr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00.25pt;margin-top:36pt;width:191.5pt;height:540pt;z-index:25165827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" fillcolor="white [3212]" stroked="f">
              <v:shadow on="t" opacity="26214f" origin="-.5,-.5" offset="0,0"/>
              <v:path arrowok="t"/>
              <o:lock v:ext="edit" aspectratio="t"/>
              <w10:wrap type="tight" anchorx="page" anchory="page"/>
            </v:rect>
          </w:pict>
        </mc:Fallback>
      </mc:AlternateContent>
    </w:r>
    <w:r w:rsidRPr="00DF5512">
      <w:rPr>
        <w:noProof/>
      </w:rPr>
      <mc:AlternateContent>
        <mc:Choice Requires="wps">
          <w:drawing>
            <wp:anchor distT="0" distB="0" distL="114300" distR="114300" simplePos="0" relativeHeight="251658272" behindDoc="0" locked="0" layoutInCell="1" allowOverlap="1" wp14:anchorId="59D07BCC" wp14:editId="2A0293DF">
              <wp:simplePos x="5486400" y="822960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2432050" cy="6858000"/>
              <wp:effectExtent l="101600" t="101600" r="133350" b="101600"/>
              <wp:wrapTight wrapText="bothSides">
                <wp:wrapPolygon edited="0">
                  <wp:start x="-902" y="-320"/>
                  <wp:lineTo x="-902" y="21840"/>
                  <wp:lineTo x="22333" y="21840"/>
                  <wp:lineTo x="22559" y="1120"/>
                  <wp:lineTo x="22108" y="-80"/>
                  <wp:lineTo x="22108" y="-320"/>
                  <wp:lineTo x="-902" y="-320"/>
                </wp:wrapPolygon>
              </wp:wrapTight>
              <wp:docPr id="42" name="Rectangl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432050" cy="6858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>
                        <a:outerShdw blurRad="63500" dir="54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twoPt" dir="t"/>
                      </a:scene3d>
                      <a:sp3d contourW="12700">
                        <a:bevelT w="25400" h="19050"/>
                        <a:contourClr>
                          <a:schemeClr val="bg1"/>
                        </a:contourClr>
                      </a:sp3d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6pt;margin-top:36pt;width:191.5pt;height:540pt;z-index:2516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" fillcolor="white [3212]" stroked="f">
              <v:shadow on="t" opacity="26214f" origin="-.5,-.5" offset="0,0"/>
              <v:path arrowok="t"/>
              <o:lock v:ext="edit" aspectratio="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0" locked="0" layoutInCell="1" allowOverlap="1" wp14:anchorId="78D6E248" wp14:editId="3FEF9140">
              <wp:simplePos x="0" y="0"/>
              <wp:positionH relativeFrom="page">
                <wp:posOffset>6706870</wp:posOffset>
              </wp:positionH>
              <wp:positionV relativeFrom="page">
                <wp:posOffset>274320</wp:posOffset>
              </wp:positionV>
              <wp:extent cx="0" cy="7223760"/>
              <wp:effectExtent l="13970" t="7620" r="24130" b="20320"/>
              <wp:wrapNone/>
              <wp:docPr id="9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237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5" o:spid="_x0000_s1026" style="position:absolute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8.1pt,21.6pt" to="528.1pt,59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" strokecolor="#b0bbc0 [1940]" strokeweight="1pt">
              <v:shadow opacity="22938f" mv:blur="38100f" offset="0,2p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0" locked="0" layoutInCell="1" allowOverlap="1" wp14:anchorId="66B3EE8C" wp14:editId="64A429C7">
              <wp:simplePos x="0" y="0"/>
              <wp:positionH relativeFrom="page">
                <wp:posOffset>3350895</wp:posOffset>
              </wp:positionH>
              <wp:positionV relativeFrom="page">
                <wp:posOffset>274320</wp:posOffset>
              </wp:positionV>
              <wp:extent cx="0" cy="7223760"/>
              <wp:effectExtent l="10795" t="7620" r="27305" b="20320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2237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3.85pt,21.6pt" to="263.85pt,59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" strokecolor="#b0bbc0 [1940]" strokeweight="1pt">
              <v:shadow opacity="22938f" mv:blur="38100f" offset="0,2pt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78" behindDoc="0" locked="0" layoutInCell="1" allowOverlap="1" wp14:anchorId="1FD35D95" wp14:editId="08E395DB">
              <wp:simplePos x="0" y="0"/>
              <wp:positionH relativeFrom="page">
                <wp:posOffset>7352030</wp:posOffset>
              </wp:positionH>
              <wp:positionV relativeFrom="page">
                <wp:posOffset>640080</wp:posOffset>
              </wp:positionV>
              <wp:extent cx="2066290" cy="6492240"/>
              <wp:effectExtent l="0" t="5080" r="17780" b="17780"/>
              <wp:wrapNone/>
              <wp:docPr id="7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6290" cy="64922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26" style="position:absolute;margin-left:578.9pt;margin-top:50.4pt;width:162.7pt;height:511.2pt;z-index:25165827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" filled="f" fillcolor="#4b5a60 [3215]" strokecolor="#b0bbc0 [1940]" strokeweight="1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79" behindDoc="0" locked="0" layoutInCell="1" allowOverlap="1" wp14:anchorId="0AB9E61D" wp14:editId="21C2046F">
              <wp:simplePos x="5486400" y="8229600"/>
              <wp:positionH relativeFrom="page">
                <wp:posOffset>3996055</wp:posOffset>
              </wp:positionH>
              <wp:positionV relativeFrom="page">
                <wp:posOffset>640080</wp:posOffset>
              </wp:positionV>
              <wp:extent cx="2066290" cy="6492240"/>
              <wp:effectExtent l="25400" t="25400" r="16510" b="35560"/>
              <wp:wrapNone/>
              <wp:docPr id="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6290" cy="64922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314.65pt;margin-top:50.4pt;width:162.7pt;height:511.2pt;z-index:2516582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" filled="f" fillcolor="#4b5a60 [3215]" strokecolor="#b0bbc0 [1940]" strokeweight="1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73" behindDoc="0" locked="0" layoutInCell="1" allowOverlap="1" wp14:anchorId="18BD96DE" wp14:editId="6859A9AE">
              <wp:simplePos x="0" y="0"/>
              <wp:positionH relativeFrom="page">
                <wp:posOffset>640080</wp:posOffset>
              </wp:positionH>
              <wp:positionV relativeFrom="page">
                <wp:posOffset>640080</wp:posOffset>
              </wp:positionV>
              <wp:extent cx="2066290" cy="6492240"/>
              <wp:effectExtent l="5080" t="5080" r="11430" b="17780"/>
              <wp:wrapNone/>
              <wp:docPr id="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6290" cy="64922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26" style="position:absolute;margin-left:50.4pt;margin-top:50.4pt;width:162.7pt;height:511.2pt;z-index:2516582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" filled="f" fillcolor="#4b5a60 [3215]" strokecolor="#b0bbc0 [1940]" strokeweight="1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3C517C32" wp14:editId="52CF5E0A">
              <wp:simplePos x="5486400" y="8229600"/>
              <wp:positionH relativeFrom="page">
                <wp:posOffset>6986270</wp:posOffset>
              </wp:positionH>
              <wp:positionV relativeFrom="page">
                <wp:posOffset>274320</wp:posOffset>
              </wp:positionV>
              <wp:extent cx="2797810" cy="7223760"/>
              <wp:effectExtent l="0" t="0" r="21590" b="1524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7810" cy="72237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50.1pt;margin-top:21.6pt;width:220.3pt;height:568.8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" fillcolor="#7c8f97 [3204]" stroked="f" strokecolor="#4a7ebb" strokeweight="1.5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1D1650D3" wp14:editId="4EE4C096">
              <wp:simplePos x="5486400" y="8229600"/>
              <wp:positionH relativeFrom="page">
                <wp:posOffset>3630295</wp:posOffset>
              </wp:positionH>
              <wp:positionV relativeFrom="page">
                <wp:posOffset>274320</wp:posOffset>
              </wp:positionV>
              <wp:extent cx="2797810" cy="7223760"/>
              <wp:effectExtent l="0" t="0" r="21590" b="1524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7810" cy="72237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285.85pt;margin-top:21.6pt;width:220.3pt;height:568.8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" fillcolor="#7c8f97 [3204]" stroked="f" strokecolor="#4a7ebb" strokeweight="1.5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C276D24" wp14:editId="33AB5346">
              <wp:simplePos x="5486400" y="8229600"/>
              <wp:positionH relativeFrom="page">
                <wp:posOffset>274320</wp:posOffset>
              </wp:positionH>
              <wp:positionV relativeFrom="page">
                <wp:posOffset>274320</wp:posOffset>
              </wp:positionV>
              <wp:extent cx="2797810" cy="7223760"/>
              <wp:effectExtent l="0" t="0" r="21590" b="1524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97810" cy="72237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38100" dist="25400" dir="5400000" algn="ctr" rotWithShape="0">
                                <a:srgbClr val="00000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21.6pt;margin-top:21.6pt;width:220.3pt;height:568.8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" fillcolor="#7c8f97 [3204]" stroked="f" strokecolor="#4a7ebb" strokeweight="1.5pt">
              <v:shadow opacity="22938f" mv:blur="38100f" offset="0,2pt"/>
              <v:textbox inset=",7.2pt,,7.2pt"/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revisionView w:markup="0" w:comment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207363"/>
    <w:rsid w:val="000B6EBA"/>
    <w:rsid w:val="00114648"/>
    <w:rsid w:val="0012781F"/>
    <w:rsid w:val="001527EC"/>
    <w:rsid w:val="00207363"/>
    <w:rsid w:val="002813F6"/>
    <w:rsid w:val="002F15CA"/>
    <w:rsid w:val="0033729F"/>
    <w:rsid w:val="004033A7"/>
    <w:rsid w:val="004A3EA1"/>
    <w:rsid w:val="006550F3"/>
    <w:rsid w:val="007F72A0"/>
    <w:rsid w:val="00880CAA"/>
    <w:rsid w:val="009D017C"/>
    <w:rsid w:val="00A25D6C"/>
    <w:rsid w:val="00CE0868"/>
    <w:rsid w:val="00D35280"/>
    <w:rsid w:val="00D75B47"/>
    <w:rsid w:val="00DC1774"/>
    <w:rsid w:val="00DF5512"/>
    <w:rsid w:val="00E6601D"/>
    <w:rsid w:val="00EF70C2"/>
    <w:rsid w:val="00F023A2"/>
    <w:rsid w:val="00F313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CE7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4" w:uiPriority="9" w:qFormat="1"/>
    <w:lsdException w:name="Subtitle" w:uiPriority="11" w:qFormat="1"/>
    <w:lsdException w:name="Body Text 2" w:uiPriority="99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5155DC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olor w:val="FFFFFF" w:themeColor="background1"/>
      <w:sz w:val="5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155DC"/>
    <w:pPr>
      <w:spacing w:after="0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30E04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olor w:val="5B6B72" w:themeColor="accent1" w:themeShade="BF"/>
      <w:sz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542073"/>
    <w:pPr>
      <w:spacing w:after="0"/>
      <w:jc w:val="center"/>
      <w:outlineLvl w:val="3"/>
    </w:pPr>
    <w:rPr>
      <w:rFonts w:asciiTheme="majorHAnsi" w:eastAsiaTheme="majorEastAsia" w:hAnsiTheme="majorHAnsi" w:cstheme="majorBidi"/>
      <w:bCs/>
      <w:iCs/>
      <w:color w:val="9C5238" w:themeColor="accent2"/>
      <w:sz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42073"/>
    <w:pPr>
      <w:spacing w:after="0"/>
      <w:outlineLvl w:val="4"/>
    </w:pPr>
    <w:rPr>
      <w:rFonts w:asciiTheme="majorHAnsi" w:eastAsiaTheme="majorEastAsia" w:hAnsiTheme="majorHAnsi" w:cstheme="majorBidi"/>
      <w:color w:val="9C5238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2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4C23"/>
  </w:style>
  <w:style w:type="paragraph" w:styleId="Footer">
    <w:name w:val="footer"/>
    <w:basedOn w:val="Normal"/>
    <w:link w:val="FooterChar"/>
    <w:uiPriority w:val="99"/>
    <w:unhideWhenUsed/>
    <w:rsid w:val="009D4C2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4C23"/>
  </w:style>
  <w:style w:type="character" w:customStyle="1" w:styleId="Heading1Char">
    <w:name w:val="Heading 1 Char"/>
    <w:basedOn w:val="DefaultParagraphFont"/>
    <w:link w:val="Heading1"/>
    <w:uiPriority w:val="9"/>
    <w:rsid w:val="005155DC"/>
    <w:rPr>
      <w:rFonts w:asciiTheme="majorHAnsi" w:eastAsiaTheme="majorEastAsia" w:hAnsiTheme="majorHAnsi" w:cstheme="majorBidi"/>
      <w:bCs/>
      <w:color w:val="FFFFFF" w:themeColor="background1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5DC"/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E04"/>
    <w:rPr>
      <w:rFonts w:asciiTheme="majorHAnsi" w:eastAsiaTheme="majorEastAsia" w:hAnsiTheme="majorHAnsi" w:cstheme="majorBidi"/>
      <w:bCs/>
      <w:color w:val="5B6B72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2073"/>
    <w:rPr>
      <w:rFonts w:asciiTheme="majorHAnsi" w:eastAsiaTheme="majorEastAsia" w:hAnsiTheme="majorHAnsi" w:cstheme="majorBidi"/>
      <w:bCs/>
      <w:iCs/>
      <w:color w:val="9C5238" w:themeColor="accent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2073"/>
    <w:rPr>
      <w:rFonts w:asciiTheme="majorHAnsi" w:eastAsiaTheme="majorEastAsia" w:hAnsiTheme="majorHAnsi" w:cstheme="majorBidi"/>
      <w:color w:val="9C5238" w:themeColor="accent2"/>
    </w:rPr>
  </w:style>
  <w:style w:type="paragraph" w:styleId="BodyText">
    <w:name w:val="Body Text"/>
    <w:basedOn w:val="Normal"/>
    <w:link w:val="BodyTextChar"/>
    <w:uiPriority w:val="99"/>
    <w:unhideWhenUsed/>
    <w:rsid w:val="00542073"/>
    <w:pPr>
      <w:spacing w:after="60" w:line="252" w:lineRule="auto"/>
      <w:ind w:firstLine="360"/>
    </w:pPr>
    <w:rPr>
      <w:color w:val="252D30" w:themeColor="text2" w:themeShade="8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42073"/>
    <w:rPr>
      <w:color w:val="252D30" w:themeColor="text2" w:themeShade="80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542073"/>
    <w:pPr>
      <w:spacing w:after="60" w:line="252" w:lineRule="auto"/>
      <w:jc w:val="center"/>
    </w:pPr>
    <w:rPr>
      <w:color w:val="252D30" w:themeColor="text2" w:themeShade="80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542073"/>
    <w:rPr>
      <w:color w:val="252D30" w:themeColor="text2" w:themeShade="80"/>
      <w:sz w:val="22"/>
    </w:rPr>
  </w:style>
  <w:style w:type="paragraph" w:styleId="BodyText3">
    <w:name w:val="Body Text 3"/>
    <w:basedOn w:val="Normal"/>
    <w:link w:val="BodyText3Char"/>
    <w:uiPriority w:val="99"/>
    <w:unhideWhenUsed/>
    <w:rsid w:val="00542073"/>
    <w:pPr>
      <w:spacing w:line="252" w:lineRule="auto"/>
    </w:pPr>
    <w:rPr>
      <w:color w:val="252D30" w:themeColor="text2" w:themeShade="80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42073"/>
    <w:rPr>
      <w:color w:val="252D30" w:themeColor="text2" w:themeShade="80"/>
      <w:sz w:val="20"/>
      <w:szCs w:val="16"/>
    </w:rPr>
  </w:style>
  <w:style w:type="paragraph" w:styleId="Title">
    <w:name w:val="Title"/>
    <w:basedOn w:val="Normal"/>
    <w:link w:val="TitleChar"/>
    <w:uiPriority w:val="10"/>
    <w:qFormat/>
    <w:rsid w:val="005155DC"/>
    <w:pPr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5DC"/>
    <w:rPr>
      <w:rFonts w:asciiTheme="majorHAnsi" w:eastAsiaTheme="majorEastAsia" w:hAnsiTheme="majorHAnsi" w:cstheme="majorBidi"/>
      <w:color w:val="FFFFFF" w:themeColor="background1"/>
      <w:sz w:val="72"/>
      <w:szCs w:val="52"/>
    </w:rPr>
  </w:style>
  <w:style w:type="paragraph" w:styleId="Subtitle">
    <w:name w:val="Subtitle"/>
    <w:basedOn w:val="Normal"/>
    <w:link w:val="SubtitleChar"/>
    <w:uiPriority w:val="11"/>
    <w:qFormat/>
    <w:rsid w:val="00542073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9C5238" w:themeColor="accen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42073"/>
    <w:rPr>
      <w:rFonts w:asciiTheme="majorHAnsi" w:eastAsiaTheme="majorEastAsia" w:hAnsiTheme="majorHAnsi" w:cstheme="majorBidi"/>
      <w:iCs/>
      <w:color w:val="9C5238" w:themeColor="accent2"/>
      <w:sz w:val="36"/>
    </w:rPr>
  </w:style>
  <w:style w:type="paragraph" w:customStyle="1" w:styleId="Symbol">
    <w:name w:val="Symbol"/>
    <w:basedOn w:val="Normal"/>
    <w:link w:val="SymbolChar"/>
    <w:qFormat/>
    <w:rsid w:val="00130E04"/>
    <w:pPr>
      <w:spacing w:after="0" w:line="480" w:lineRule="exact"/>
      <w:jc w:val="center"/>
    </w:pPr>
    <w:rPr>
      <w:color w:val="B2BEC3" w:themeColor="text2" w:themeTint="66"/>
      <w:sz w:val="44"/>
    </w:rPr>
  </w:style>
  <w:style w:type="character" w:customStyle="1" w:styleId="SymbolChar">
    <w:name w:val="Symbol Char"/>
    <w:basedOn w:val="DefaultParagraphFont"/>
    <w:link w:val="Symbol"/>
    <w:rsid w:val="00130E04"/>
    <w:rPr>
      <w:color w:val="B2BEC3" w:themeColor="text2" w:themeTint="66"/>
      <w:sz w:val="44"/>
    </w:rPr>
  </w:style>
  <w:style w:type="paragraph" w:customStyle="1" w:styleId="ContactDetails">
    <w:name w:val="Contact Details"/>
    <w:basedOn w:val="Normal"/>
    <w:link w:val="ContactDetailsChar"/>
    <w:qFormat/>
    <w:rsid w:val="00130E04"/>
    <w:pPr>
      <w:spacing w:after="180"/>
      <w:jc w:val="center"/>
    </w:pPr>
    <w:rPr>
      <w:color w:val="4B5A60" w:themeColor="text2"/>
      <w:sz w:val="18"/>
    </w:rPr>
  </w:style>
  <w:style w:type="character" w:customStyle="1" w:styleId="ContactDetailsChar">
    <w:name w:val="Contact Details Char"/>
    <w:basedOn w:val="DefaultParagraphFont"/>
    <w:link w:val="ContactDetails"/>
    <w:rsid w:val="00130E04"/>
    <w:rPr>
      <w:color w:val="4B5A60" w:themeColor="text2"/>
      <w:sz w:val="18"/>
    </w:rPr>
  </w:style>
  <w:style w:type="paragraph" w:customStyle="1" w:styleId="Organization">
    <w:name w:val="Organization"/>
    <w:basedOn w:val="Normal"/>
    <w:link w:val="OrganizationChar"/>
    <w:qFormat/>
    <w:rsid w:val="00130E04"/>
    <w:pPr>
      <w:spacing w:after="0"/>
      <w:jc w:val="center"/>
    </w:pPr>
    <w:rPr>
      <w:b/>
      <w:color w:val="4B5A60" w:themeColor="text2"/>
      <w:sz w:val="20"/>
    </w:rPr>
  </w:style>
  <w:style w:type="character" w:customStyle="1" w:styleId="OrganizationChar">
    <w:name w:val="Organization Char"/>
    <w:basedOn w:val="DefaultParagraphFont"/>
    <w:link w:val="Organization"/>
    <w:rsid w:val="00130E04"/>
    <w:rPr>
      <w:b/>
      <w:color w:val="4B5A60" w:themeColor="text2"/>
      <w:sz w:val="20"/>
    </w:rPr>
  </w:style>
  <w:style w:type="character" w:styleId="Hyperlink">
    <w:name w:val="Hyperlink"/>
    <w:basedOn w:val="DefaultParagraphFont"/>
    <w:rsid w:val="001527EC"/>
    <w:rPr>
      <w:color w:val="524A82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4" w:uiPriority="9" w:qFormat="1"/>
    <w:lsdException w:name="Subtitle" w:uiPriority="11" w:qFormat="1"/>
    <w:lsdException w:name="Body Text 2" w:uiPriority="99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5155DC"/>
    <w:pPr>
      <w:spacing w:after="0"/>
      <w:jc w:val="center"/>
      <w:outlineLvl w:val="0"/>
    </w:pPr>
    <w:rPr>
      <w:rFonts w:asciiTheme="majorHAnsi" w:eastAsiaTheme="majorEastAsia" w:hAnsiTheme="majorHAnsi" w:cstheme="majorBidi"/>
      <w:bCs/>
      <w:color w:val="FFFFFF" w:themeColor="background1"/>
      <w:sz w:val="5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155DC"/>
    <w:pPr>
      <w:spacing w:after="0"/>
      <w:jc w:val="center"/>
      <w:outlineLvl w:val="1"/>
    </w:pPr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30E04"/>
    <w:pPr>
      <w:spacing w:after="0"/>
      <w:jc w:val="center"/>
      <w:outlineLvl w:val="2"/>
    </w:pPr>
    <w:rPr>
      <w:rFonts w:asciiTheme="majorHAnsi" w:eastAsiaTheme="majorEastAsia" w:hAnsiTheme="majorHAnsi" w:cstheme="majorBidi"/>
      <w:bCs/>
      <w:color w:val="5B6B72" w:themeColor="accent1" w:themeShade="BF"/>
      <w:sz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542073"/>
    <w:pPr>
      <w:spacing w:after="0"/>
      <w:jc w:val="center"/>
      <w:outlineLvl w:val="3"/>
    </w:pPr>
    <w:rPr>
      <w:rFonts w:asciiTheme="majorHAnsi" w:eastAsiaTheme="majorEastAsia" w:hAnsiTheme="majorHAnsi" w:cstheme="majorBidi"/>
      <w:bCs/>
      <w:iCs/>
      <w:color w:val="9C5238" w:themeColor="accent2"/>
      <w:sz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542073"/>
    <w:pPr>
      <w:spacing w:after="0"/>
      <w:outlineLvl w:val="4"/>
    </w:pPr>
    <w:rPr>
      <w:rFonts w:asciiTheme="majorHAnsi" w:eastAsiaTheme="majorEastAsia" w:hAnsiTheme="majorHAnsi" w:cstheme="majorBidi"/>
      <w:color w:val="9C5238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2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4C23"/>
  </w:style>
  <w:style w:type="paragraph" w:styleId="Footer">
    <w:name w:val="footer"/>
    <w:basedOn w:val="Normal"/>
    <w:link w:val="FooterChar"/>
    <w:uiPriority w:val="99"/>
    <w:unhideWhenUsed/>
    <w:rsid w:val="009D4C2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4C23"/>
  </w:style>
  <w:style w:type="character" w:customStyle="1" w:styleId="Heading1Char">
    <w:name w:val="Heading 1 Char"/>
    <w:basedOn w:val="DefaultParagraphFont"/>
    <w:link w:val="Heading1"/>
    <w:uiPriority w:val="9"/>
    <w:rsid w:val="005155DC"/>
    <w:rPr>
      <w:rFonts w:asciiTheme="majorHAnsi" w:eastAsiaTheme="majorEastAsia" w:hAnsiTheme="majorHAnsi" w:cstheme="majorBidi"/>
      <w:bCs/>
      <w:color w:val="FFFFFF" w:themeColor="background1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5DC"/>
    <w:rPr>
      <w:rFonts w:asciiTheme="majorHAnsi" w:eastAsiaTheme="majorEastAsia" w:hAnsiTheme="majorHAnsi" w:cstheme="majorBidi"/>
      <w:bCs/>
      <w:color w:val="FFFFFF" w:themeColor="background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E04"/>
    <w:rPr>
      <w:rFonts w:asciiTheme="majorHAnsi" w:eastAsiaTheme="majorEastAsia" w:hAnsiTheme="majorHAnsi" w:cstheme="majorBidi"/>
      <w:bCs/>
      <w:color w:val="5B6B72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2073"/>
    <w:rPr>
      <w:rFonts w:asciiTheme="majorHAnsi" w:eastAsiaTheme="majorEastAsia" w:hAnsiTheme="majorHAnsi" w:cstheme="majorBidi"/>
      <w:bCs/>
      <w:iCs/>
      <w:color w:val="9C5238" w:themeColor="accent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2073"/>
    <w:rPr>
      <w:rFonts w:asciiTheme="majorHAnsi" w:eastAsiaTheme="majorEastAsia" w:hAnsiTheme="majorHAnsi" w:cstheme="majorBidi"/>
      <w:color w:val="9C5238" w:themeColor="accent2"/>
    </w:rPr>
  </w:style>
  <w:style w:type="paragraph" w:styleId="BodyText">
    <w:name w:val="Body Text"/>
    <w:basedOn w:val="Normal"/>
    <w:link w:val="BodyTextChar"/>
    <w:uiPriority w:val="99"/>
    <w:unhideWhenUsed/>
    <w:rsid w:val="00542073"/>
    <w:pPr>
      <w:spacing w:after="60" w:line="252" w:lineRule="auto"/>
      <w:ind w:firstLine="360"/>
    </w:pPr>
    <w:rPr>
      <w:color w:val="252D30" w:themeColor="text2" w:themeShade="80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42073"/>
    <w:rPr>
      <w:color w:val="252D30" w:themeColor="text2" w:themeShade="80"/>
      <w:sz w:val="22"/>
    </w:rPr>
  </w:style>
  <w:style w:type="paragraph" w:styleId="BodyText2">
    <w:name w:val="Body Text 2"/>
    <w:basedOn w:val="Normal"/>
    <w:link w:val="BodyText2Char"/>
    <w:uiPriority w:val="99"/>
    <w:unhideWhenUsed/>
    <w:rsid w:val="00542073"/>
    <w:pPr>
      <w:spacing w:after="60" w:line="252" w:lineRule="auto"/>
      <w:jc w:val="center"/>
    </w:pPr>
    <w:rPr>
      <w:color w:val="252D30" w:themeColor="text2" w:themeShade="80"/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542073"/>
    <w:rPr>
      <w:color w:val="252D30" w:themeColor="text2" w:themeShade="80"/>
      <w:sz w:val="22"/>
    </w:rPr>
  </w:style>
  <w:style w:type="paragraph" w:styleId="BodyText3">
    <w:name w:val="Body Text 3"/>
    <w:basedOn w:val="Normal"/>
    <w:link w:val="BodyText3Char"/>
    <w:uiPriority w:val="99"/>
    <w:unhideWhenUsed/>
    <w:rsid w:val="00542073"/>
    <w:pPr>
      <w:spacing w:line="252" w:lineRule="auto"/>
    </w:pPr>
    <w:rPr>
      <w:color w:val="252D30" w:themeColor="text2" w:themeShade="80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42073"/>
    <w:rPr>
      <w:color w:val="252D30" w:themeColor="text2" w:themeShade="80"/>
      <w:sz w:val="20"/>
      <w:szCs w:val="16"/>
    </w:rPr>
  </w:style>
  <w:style w:type="paragraph" w:styleId="Title">
    <w:name w:val="Title"/>
    <w:basedOn w:val="Normal"/>
    <w:link w:val="TitleChar"/>
    <w:uiPriority w:val="10"/>
    <w:qFormat/>
    <w:rsid w:val="005155DC"/>
    <w:pPr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55DC"/>
    <w:rPr>
      <w:rFonts w:asciiTheme="majorHAnsi" w:eastAsiaTheme="majorEastAsia" w:hAnsiTheme="majorHAnsi" w:cstheme="majorBidi"/>
      <w:color w:val="FFFFFF" w:themeColor="background1"/>
      <w:sz w:val="72"/>
      <w:szCs w:val="52"/>
    </w:rPr>
  </w:style>
  <w:style w:type="paragraph" w:styleId="Subtitle">
    <w:name w:val="Subtitle"/>
    <w:basedOn w:val="Normal"/>
    <w:link w:val="SubtitleChar"/>
    <w:uiPriority w:val="11"/>
    <w:qFormat/>
    <w:rsid w:val="00542073"/>
    <w:pPr>
      <w:numPr>
        <w:ilvl w:val="1"/>
      </w:numPr>
      <w:spacing w:after="0"/>
      <w:jc w:val="center"/>
    </w:pPr>
    <w:rPr>
      <w:rFonts w:asciiTheme="majorHAnsi" w:eastAsiaTheme="majorEastAsia" w:hAnsiTheme="majorHAnsi" w:cstheme="majorBidi"/>
      <w:iCs/>
      <w:color w:val="9C5238" w:themeColor="accen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42073"/>
    <w:rPr>
      <w:rFonts w:asciiTheme="majorHAnsi" w:eastAsiaTheme="majorEastAsia" w:hAnsiTheme="majorHAnsi" w:cstheme="majorBidi"/>
      <w:iCs/>
      <w:color w:val="9C5238" w:themeColor="accent2"/>
      <w:sz w:val="36"/>
    </w:rPr>
  </w:style>
  <w:style w:type="paragraph" w:customStyle="1" w:styleId="Symbol">
    <w:name w:val="Symbol"/>
    <w:basedOn w:val="Normal"/>
    <w:link w:val="SymbolChar"/>
    <w:qFormat/>
    <w:rsid w:val="00130E04"/>
    <w:pPr>
      <w:spacing w:after="0" w:line="480" w:lineRule="exact"/>
      <w:jc w:val="center"/>
    </w:pPr>
    <w:rPr>
      <w:color w:val="B2BEC3" w:themeColor="text2" w:themeTint="66"/>
      <w:sz w:val="44"/>
    </w:rPr>
  </w:style>
  <w:style w:type="character" w:customStyle="1" w:styleId="SymbolChar">
    <w:name w:val="Symbol Char"/>
    <w:basedOn w:val="DefaultParagraphFont"/>
    <w:link w:val="Symbol"/>
    <w:rsid w:val="00130E04"/>
    <w:rPr>
      <w:color w:val="B2BEC3" w:themeColor="text2" w:themeTint="66"/>
      <w:sz w:val="44"/>
    </w:rPr>
  </w:style>
  <w:style w:type="paragraph" w:customStyle="1" w:styleId="ContactDetails">
    <w:name w:val="Contact Details"/>
    <w:basedOn w:val="Normal"/>
    <w:link w:val="ContactDetailsChar"/>
    <w:qFormat/>
    <w:rsid w:val="00130E04"/>
    <w:pPr>
      <w:spacing w:after="180"/>
      <w:jc w:val="center"/>
    </w:pPr>
    <w:rPr>
      <w:color w:val="4B5A60" w:themeColor="text2"/>
      <w:sz w:val="18"/>
    </w:rPr>
  </w:style>
  <w:style w:type="character" w:customStyle="1" w:styleId="ContactDetailsChar">
    <w:name w:val="Contact Details Char"/>
    <w:basedOn w:val="DefaultParagraphFont"/>
    <w:link w:val="ContactDetails"/>
    <w:rsid w:val="00130E04"/>
    <w:rPr>
      <w:color w:val="4B5A60" w:themeColor="text2"/>
      <w:sz w:val="18"/>
    </w:rPr>
  </w:style>
  <w:style w:type="paragraph" w:customStyle="1" w:styleId="Organization">
    <w:name w:val="Organization"/>
    <w:basedOn w:val="Normal"/>
    <w:link w:val="OrganizationChar"/>
    <w:qFormat/>
    <w:rsid w:val="00130E04"/>
    <w:pPr>
      <w:spacing w:after="0"/>
      <w:jc w:val="center"/>
    </w:pPr>
    <w:rPr>
      <w:b/>
      <w:color w:val="4B5A60" w:themeColor="text2"/>
      <w:sz w:val="20"/>
    </w:rPr>
  </w:style>
  <w:style w:type="character" w:customStyle="1" w:styleId="OrganizationChar">
    <w:name w:val="Organization Char"/>
    <w:basedOn w:val="DefaultParagraphFont"/>
    <w:link w:val="Organization"/>
    <w:rsid w:val="00130E04"/>
    <w:rPr>
      <w:b/>
      <w:color w:val="4B5A60" w:themeColor="text2"/>
      <w:sz w:val="20"/>
    </w:rPr>
  </w:style>
  <w:style w:type="character" w:styleId="Hyperlink">
    <w:name w:val="Hyperlink"/>
    <w:basedOn w:val="DefaultParagraphFont"/>
    <w:rsid w:val="001527EC"/>
    <w:rPr>
      <w:color w:val="524A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obymax.com" TargetMode="Externa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mobymax.com" TargetMode="External"/><Relationship Id="rId11" Type="http://schemas.openxmlformats.org/officeDocument/2006/relationships/hyperlink" Target="https://login.i-ready.com/" TargetMode="External"/><Relationship Id="rId12" Type="http://schemas.openxmlformats.org/officeDocument/2006/relationships/hyperlink" Target="https://login.i-ready.com/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header" Target="header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Untitled:Applications:Microsoft%20Office%202011:Office:Media:Templates:Publishing%20Layout%20View:Brochures:Capital%20Brochure.dot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Capital Brochure.dotx</Template>
  <TotalTime>74</TotalTime>
  <Pages>3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1</cp:revision>
  <cp:lastPrinted>2007-11-05T23:29:00Z</cp:lastPrinted>
  <dcterms:created xsi:type="dcterms:W3CDTF">2020-07-28T02:10:00Z</dcterms:created>
  <dcterms:modified xsi:type="dcterms:W3CDTF">2020-07-28T03:44:00Z</dcterms:modified>
  <cp:category/>
</cp:coreProperties>
</file>